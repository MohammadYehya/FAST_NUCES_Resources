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6500E" w14:textId="570924F4" w:rsidR="00A54540" w:rsidRDefault="000B1FCB" w:rsidP="000A349D">
      <w:pPr>
        <w:spacing w:after="0" w:line="240" w:lineRule="auto"/>
      </w:pPr>
      <w:r>
        <w:rPr>
          <w:noProof/>
          <w:lang w:eastAsia="en-US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3527EE" wp14:editId="77AC7B1F">
                <wp:simplePos x="0" y="0"/>
                <wp:positionH relativeFrom="page">
                  <wp:posOffset>6193765</wp:posOffset>
                </wp:positionH>
                <wp:positionV relativeFrom="page">
                  <wp:posOffset>-25879</wp:posOffset>
                </wp:positionV>
                <wp:extent cx="1142401" cy="10698480"/>
                <wp:effectExtent l="0" t="0" r="19685" b="457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401" cy="10698480"/>
                          <a:chOff x="0" y="0"/>
                          <a:chExt cx="1286540" cy="10698480"/>
                        </a:xfrm>
                      </wpg:grpSpPr>
                      <wps:wsp>
                        <wps:cNvPr id="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02019" y="0"/>
                            <a:ext cx="960120" cy="10698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EB686"/>
                              </a:gs>
                              <a:gs pos="10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BFB675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8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49"/>
                        <wps:cNvCnPr>
                          <a:cxnSpLocks noChangeShapeType="1"/>
                        </wps:cNvCnPr>
                        <wps:spPr bwMode="auto">
                          <a:xfrm>
                            <a:off x="1286540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150"/>
                        <wps:cNvCnPr>
                          <a:cxnSpLocks noChangeShapeType="1"/>
                        </wps:cNvCnPr>
                        <wps:spPr bwMode="auto">
                          <a:xfrm>
                            <a:off x="170121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564F4F2" id="Group 10" o:spid="_x0000_s1026" style="position:absolute;margin-left:487.7pt;margin-top:-2.05pt;width:89.95pt;height:842.4pt;z-index:251660288;mso-position-horizontal-relative:page;mso-position-vertical-relative:page;mso-width-relative:margin" coordsize="12865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">
                <v:rect id="Rectangle 147" o:spid="_x0000_s1027" style="position:absolute;left:2020;width:9601;height:106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Uo8AA&#10;AADaAAAADwAAAGRycy9kb3ducmV2LnhtbERPz2vCMBS+D/Y/hDfwpqlCRapRxjbBgx6mjl0fzbOp&#10;Ni8libb61y+DwY4f3+/FqreNuJEPtWMF41EGgrh0uuZKwfGwHs5AhIissXFMCu4UYLV8flpgoV3H&#10;n3Tbx0qkEA4FKjAxtoWUoTRkMYxcS5y4k/MWY4K+ktpjl8JtIydZNpUWa04NBlt6M1Re9lebZpiy&#10;/sgf38bL920+6cx6fN59KTV46V/nICL18V/8595oBTn8Xkl+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eAUo8AAAADaAAAADwAAAAAAAAAAAAAAAACYAgAAZHJzL2Rvd25y&#10;ZXYueG1sUEsFBgAAAAAEAAQA9QAAAIUDAAAAAA==&#10;" fillcolor="#feb686" stroked="f" strokecolor="#bfb675">
                  <v:fill color2="#fe8637 [3204]" rotate="t" angle="90" focus="100%" type="gradient"/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8" o:spid="_x0000_s1028" type="#_x0000_t32" style="position:absolute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wvg8QAAADaAAAADwAAAGRycy9kb3ducmV2LnhtbESPzWrDMBCE74W8g9hCbo3cpiTBjWKc&#10;QMElp/wcclysrWVirYyl2G6evgoUehxm5htmnY22ET11vnas4HWWgCAuna65UnA+fb6sQPiArLFx&#10;TAp+yEO2mTytMdVu4AP1x1CJCGGfogITQptK6UtDFv3MtcTR+3adxRBlV0nd4RDhtpFvSbKQFmuO&#10;CwZb2hkqr8ebVbCc3675e9t83ZN9YYY7H/Cy2yo1fR7zDxCBxvAf/msXWsECHlfiDZ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HC+DxAAAANoAAAAPAAAAAAAAAAAA&#10;AAAAAKECAABkcnMvZG93bnJldi54bWxQSwUGAAAAAAQABAD5AAAAkgMAAAAA&#10;" strokecolor="#feceae" strokeweight="1pt"/>
                <v:shape id="AutoShape 149" o:spid="_x0000_s1029" type="#_x0000_t32" style="position:absolute;left:12865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Pj9sMAAADaAAAADwAAAGRycy9kb3ducmV2LnhtbESPQWsCMRSE7wX/Q3hCbzVbC1a2RimC&#10;6KEUuorg7bF5bpZuXmIS1+2/b4RCj8PMfMMsVoPtRE8hto4VPE8KEMS10y03Cg77zdMcREzIGjvH&#10;pOCHIqyWo4cFltrd+Iv6KjUiQziWqMCk5EspY23IYpw4T5y9swsWU5ahkTrgLcNtJ6dFMZMWW84L&#10;Bj2tDdXf1dUq+Ag2mm3FL9ej7z8vhT9V5+NJqcfx8P4GItGQ/sN/7Z1W8Ar3K/kG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sz4/bDAAAA2gAAAA8AAAAAAAAAAAAA&#10;AAAAoQIAAGRycy9kb3ducmV2LnhtbFBLBQYAAAAABAAEAPkAAACRAwAAAAA=&#10;" strokecolor="#fe8637 [3204]" strokeweight="2.25pt"/>
                <v:shape id="AutoShape 150" o:spid="_x0000_s1030" type="#_x0000_t32" style="position:absolute;left:1701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FRAL4AAADaAAAADwAAAGRycy9kb3ducmV2LnhtbERPyYoCMRC9D/gPoQRvY1qFYWiN4goy&#10;MgeXDyiS6gU7lTaJ2v795DDg8fH22aKzjXiQD7VjBaNhBoJYO1NzqeBy3n1+gwgR2WDjmBS8KMBi&#10;3vuYYW7ck4/0OMVSpBAOOSqoYmxzKYOuyGIYupY4cYXzFmOCvpTG4zOF20aOs+xLWqw5NVTY0roi&#10;fT3drYLJy9+03tx+NuPfQ7srVsXWX6VSg363nIKI1MW3+N+9NwrS1nQl3QA5/w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VgVEAvgAAANoAAAAPAAAAAAAAAAAAAAAAAKEC&#10;AABkcnMvZG93bnJldi54bWxQSwUGAAAAAAQABAD5AAAAjAMAAAAA&#10;" strokecolor="#feceae" strokeweight="4.5pt"/>
                <w10:wrap anchorx="page" anchory="page"/>
              </v:group>
            </w:pict>
          </mc:Fallback>
        </mc:AlternateContent>
      </w: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B81350E" wp14:editId="66DD2FE0">
                <wp:simplePos x="0" y="0"/>
                <mc:AlternateContent>
                  <mc:Choice Requires="wp14">
                    <wp:positionH relativeFrom="page">
                      <wp14:pctPosHOffset>83000</wp14:pctPosHOffset>
                    </wp:positionH>
                  </mc:Choice>
                  <mc:Fallback>
                    <wp:positionH relativeFrom="page">
                      <wp:posOffset>6275070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940435" cy="10057130"/>
                <wp:effectExtent l="0" t="0" r="0" b="1270"/>
                <wp:wrapNone/>
                <wp:docPr id="9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0435" cy="1005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bookmarkStart w:id="0" w:name="_Hlk523050861" w:displacedByCustomXml="next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sz w:val="44"/>
                                <w:szCs w:val="44"/>
                              </w:rPr>
                              <w:id w:val="313245868"/>
                              <w:placeholder>
                                <w:docPart w:val="0C1569805F654D2A95F8FDE758E6AB27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6362F75F" w14:textId="767CE3E2" w:rsidR="00587D52" w:rsidRDefault="00587D52" w:rsidP="001D2C7F">
                                <w:pPr>
                                  <w:pStyle w:val="SendersAddress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EL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2003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 xml:space="preserve">Comp Org &amp; Assembly Language </w:t>
                                </w:r>
                                <w:r w:rsidRPr="008271D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44"/>
                                    <w:szCs w:val="44"/>
                                  </w:rPr>
                                  <w:t>Lab</w:t>
                                </w:r>
                              </w:p>
                            </w:sdtContent>
                          </w:sdt>
                          <w:bookmarkEnd w:id="0" w:displacedByCustomXml="prev"/>
                          <w:p w14:paraId="66B8F0BE" w14:textId="5D14166C" w:rsidR="00587D52" w:rsidRDefault="00672F54" w:rsidP="001D2C7F">
                            <w:pPr>
                              <w:pStyle w:val="SendersAddress"/>
                              <w:rPr>
                                <w:sz w:val="22"/>
                                <w:szCs w:val="22"/>
                              </w:rPr>
                            </w:pP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69"/>
                                <w:placeholder>
                                  <w:docPart w:val="EECBB12380B94B3691B4E7B1AB60CD47"/>
                                </w:placeholder>
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587D52" w:rsidRPr="001D2C7F">
                                  <w:rPr>
                                    <w:sz w:val="22"/>
                                    <w:szCs w:val="22"/>
                                  </w:rPr>
                                  <w:t>LABORATORY MANUAL</w:t>
                                </w:r>
                              </w:sdtContent>
                            </w:sdt>
                            <w:r w:rsidR="00587D5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7D52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0"/>
                                <w:placeholder>
                                  <w:docPart w:val="D761D269071D48B1843DBB0FFEFC31BC"/>
                                </w:placeholder>
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>Fall 202</w:t>
                                </w:r>
                                <w:r w:rsidR="00C26D4B">
                                  <w:rPr>
                                    <w:sz w:val="22"/>
                                    <w:szCs w:val="22"/>
                                  </w:rPr>
                                  <w:t>2</w:t>
                                </w:r>
                              </w:sdtContent>
                            </w:sdt>
                            <w:r w:rsidR="00587D52">
                              <w:rPr>
                                <w:sz w:val="16"/>
                                <w:szCs w:val="16"/>
                              </w:rPr>
                              <w:sym w:font="Wingdings 2" w:char="F097"/>
                            </w:r>
                            <w:sdt>
                              <w:sdtPr>
                                <w:rPr>
                                  <w:sz w:val="22"/>
                                  <w:szCs w:val="22"/>
                                </w:rPr>
                                <w:id w:val="313245871"/>
                                <w:placeholder>
                                  <w:docPart w:val="F796B1F2900C4E4F85E20BC9F100F9A6"/>
                                </w:placeholder>
                                <w:dataBinding w:prefixMappings="xmlns:ns0='http://schemas.microsoft.com/office/2006/coverPageProps'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>Instructor:</w:t>
                                </w:r>
                                <w:r w:rsidR="00C26D4B">
                                  <w:rPr>
                                    <w:sz w:val="22"/>
                                    <w:szCs w:val="22"/>
                                  </w:rPr>
                                  <w:t xml:space="preserve"> Rukhsar ALI</w:t>
                                </w:r>
                                <w:r w:rsidR="00587D52">
                                  <w:rPr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vert" wrap="square" lIns="45720" tIns="685800" rIns="45720" bIns="6858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81350E" id="Rectangle 151" o:spid="_x0000_s1026" style="position:absolute;margin-left:0;margin-top:0;width:74.05pt;height:791.9pt;z-index:251661312;visibility:visible;mso-wrap-style:square;mso-width-percent:0;mso-height-percent:1000;mso-left-percent:830;mso-wrap-distance-left:9pt;mso-wrap-distance-top:0;mso-wrap-distance-right:9pt;mso-wrap-distance-bottom:0;mso-position-horizontal-relative:page;mso-position-vertical:center;mso-position-vertical-relative:page;mso-width-percent:0;mso-height-percent:1000;mso-left-percent:83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" o:allowincell="f" filled="f" stroked="f" strokecolor="black [3213]">
                <v:textbox style="layout-flow:vertical" inset="3.6pt,54pt,3.6pt,54pt">
                  <w:txbxContent>
                    <w:bookmarkStart w:id="1" w:name="_Hlk523050861" w:displacedByCustomXml="next"/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sz w:val="44"/>
                          <w:szCs w:val="44"/>
                        </w:rPr>
                        <w:id w:val="313245868"/>
                        <w:placeholder>
                          <w:docPart w:val="0C1569805F654D2A95F8FDE758E6AB27"/>
                        </w:placeholder>
                        <w:dataBinding w:prefixMappings="xmlns:ns0='http://schemas.openxmlformats.org/officeDocument/2006/extended-properties'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6362F75F" w14:textId="767CE3E2" w:rsidR="00587D52" w:rsidRDefault="00587D52" w:rsidP="001D2C7F">
                          <w:pPr>
                            <w:pStyle w:val="SendersAddress"/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EL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2003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 xml:space="preserve">Comp Org &amp; Assembly Language </w:t>
                          </w:r>
                          <w:r w:rsidRPr="008271DE">
                            <w:rPr>
                              <w:rFonts w:asciiTheme="majorHAnsi" w:eastAsiaTheme="majorEastAsia" w:hAnsiTheme="majorHAnsi" w:cstheme="majorBidi"/>
                              <w:caps/>
                              <w:sz w:val="44"/>
                              <w:szCs w:val="44"/>
                            </w:rPr>
                            <w:t>Lab</w:t>
                          </w:r>
                        </w:p>
                      </w:sdtContent>
                    </w:sdt>
                    <w:bookmarkEnd w:id="1" w:displacedByCustomXml="prev"/>
                    <w:p w14:paraId="66B8F0BE" w14:textId="5D14166C" w:rsidR="00587D52" w:rsidRDefault="00116257" w:rsidP="001D2C7F">
                      <w:pPr>
                        <w:pStyle w:val="SendersAddress"/>
                        <w:rPr>
                          <w:sz w:val="22"/>
                          <w:szCs w:val="22"/>
                        </w:rPr>
                      </w:pPr>
                      <w:sdt>
                        <w:sdtPr>
                          <w:rPr>
                            <w:sz w:val="22"/>
                            <w:szCs w:val="22"/>
                          </w:rPr>
                          <w:id w:val="313245869"/>
                          <w:placeholder>
                            <w:docPart w:val="EECBB12380B94B3691B4E7B1AB60CD47"/>
                          </w:placeholder>
                          <w:dataBinding w:prefixMappings="xmlns:ns0='http://schemas.microsoft.com/office/2006/coverPageProps'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r w:rsidR="00587D52" w:rsidRPr="001D2C7F">
                            <w:rPr>
                              <w:sz w:val="22"/>
                              <w:szCs w:val="22"/>
                            </w:rPr>
                            <w:t>LABORATORY MANUAL</w:t>
                          </w:r>
                        </w:sdtContent>
                      </w:sdt>
                      <w:r w:rsidR="00587D5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587D52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0"/>
                          <w:placeholder>
                            <w:docPart w:val="D761D269071D48B1843DBB0FFEFC31BC"/>
                          </w:placeholder>
                          <w:dataBinding w:prefixMappings="xmlns:ns0='http://schemas.microsoft.com/office/2006/coverPageProps'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r w:rsidR="00587D52">
                            <w:rPr>
                              <w:sz w:val="22"/>
                              <w:szCs w:val="22"/>
                            </w:rPr>
                            <w:t>Fall 202</w:t>
                          </w:r>
                          <w:r w:rsidR="00C26D4B">
                            <w:rPr>
                              <w:sz w:val="22"/>
                              <w:szCs w:val="22"/>
                            </w:rPr>
                            <w:t>2</w:t>
                          </w:r>
                        </w:sdtContent>
                      </w:sdt>
                      <w:r w:rsidR="00587D52">
                        <w:rPr>
                          <w:sz w:val="16"/>
                          <w:szCs w:val="16"/>
                        </w:rPr>
                        <w:sym w:font="Wingdings 2" w:char="F097"/>
                      </w:r>
                      <w:sdt>
                        <w:sdtPr>
                          <w:rPr>
                            <w:sz w:val="22"/>
                            <w:szCs w:val="22"/>
                          </w:rPr>
                          <w:id w:val="313245871"/>
                          <w:placeholder>
                            <w:docPart w:val="F796B1F2900C4E4F85E20BC9F100F9A6"/>
                          </w:placeholder>
                          <w:dataBinding w:prefixMappings="xmlns:ns0='http://schemas.microsoft.com/office/2006/coverPageProps'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r w:rsidR="00587D52">
                            <w:rPr>
                              <w:sz w:val="22"/>
                              <w:szCs w:val="22"/>
                            </w:rPr>
                            <w:t>Instructor:</w:t>
                          </w:r>
                          <w:r w:rsidR="00C26D4B">
                            <w:rPr>
                              <w:sz w:val="22"/>
                              <w:szCs w:val="22"/>
                            </w:rPr>
                            <w:t xml:space="preserve"> Rukhsar ALI</w:t>
                          </w:r>
                          <w:r w:rsidR="00587D52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727E59" w:rsidRPr="00AA5A5F" w14:paraId="19F286FA" w14:textId="77777777" w:rsidTr="000C10E4">
        <w:trPr>
          <w:trHeight w:val="949"/>
        </w:trPr>
        <w:tc>
          <w:tcPr>
            <w:tcW w:w="8505" w:type="dxa"/>
          </w:tcPr>
          <w:p w14:paraId="755A0804" w14:textId="6C99B0B8" w:rsidR="001D2C7F" w:rsidRPr="00A17F1F" w:rsidRDefault="001D2C7F" w:rsidP="000C10E4">
            <w:pPr>
              <w:ind w:right="-69"/>
              <w:jc w:val="right"/>
              <w:rPr>
                <w:rFonts w:asciiTheme="majorHAnsi" w:hAnsiTheme="majorHAnsi" w:cs="Arial"/>
                <w:b/>
                <w:color w:val="000000" w:themeColor="text1"/>
                <w:sz w:val="52"/>
                <w:szCs w:val="48"/>
              </w:rPr>
            </w:pPr>
            <w:r w:rsidRPr="00A17F1F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LAB 0</w:t>
            </w:r>
            <w:r w:rsidR="003B435E">
              <w:rPr>
                <w:rFonts w:asciiTheme="majorHAnsi" w:hAnsiTheme="majorHAnsi" w:cs="Arial"/>
                <w:b/>
                <w:color w:val="000000" w:themeColor="text1"/>
                <w:sz w:val="66"/>
                <w:szCs w:val="62"/>
              </w:rPr>
              <w:t>5</w:t>
            </w:r>
          </w:p>
        </w:tc>
      </w:tr>
    </w:tbl>
    <w:p w14:paraId="07AF1C76" w14:textId="670683F7" w:rsidR="00050C7F" w:rsidRPr="001942DA" w:rsidRDefault="003B435E" w:rsidP="005853F8">
      <w:pPr>
        <w:spacing w:after="0" w:line="240" w:lineRule="auto"/>
        <w:ind w:right="1242"/>
        <w:jc w:val="right"/>
        <w:rPr>
          <w:b/>
          <w:smallCaps/>
          <w:color w:val="auto"/>
          <w:sz w:val="56"/>
          <w:szCs w:val="66"/>
        </w:rPr>
      </w:pPr>
      <w:bookmarkStart w:id="1" w:name="_Hlk83888444"/>
      <w:bookmarkStart w:id="2" w:name="_Hlk84445291"/>
      <w:r>
        <w:rPr>
          <w:rFonts w:asciiTheme="majorHAnsi" w:hAnsiTheme="majorHAnsi"/>
          <w:b/>
          <w:smallCaps/>
          <w:color w:val="auto"/>
          <w:sz w:val="56"/>
          <w:szCs w:val="66"/>
        </w:rPr>
        <w:t>Loop Instruction</w:t>
      </w:r>
      <w:r w:rsidR="000C10E4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r w:rsidR="00B1379A" w:rsidRPr="001942DA">
        <w:rPr>
          <w:rFonts w:asciiTheme="majorHAnsi" w:hAnsiTheme="majorHAnsi"/>
          <w:b/>
          <w:smallCaps/>
          <w:color w:val="auto"/>
          <w:sz w:val="56"/>
          <w:szCs w:val="66"/>
        </w:rPr>
        <w:t>&amp;</w:t>
      </w:r>
      <w:r w:rsidR="00203C17" w:rsidRPr="001942DA">
        <w:rPr>
          <w:rFonts w:asciiTheme="majorHAnsi" w:hAnsiTheme="majorHAnsi"/>
          <w:b/>
          <w:smallCaps/>
          <w:color w:val="auto"/>
          <w:sz w:val="56"/>
          <w:szCs w:val="66"/>
        </w:rPr>
        <w:t xml:space="preserve"> </w:t>
      </w:r>
      <w:bookmarkEnd w:id="1"/>
      <w:r>
        <w:rPr>
          <w:rFonts w:asciiTheme="majorHAnsi" w:hAnsiTheme="majorHAnsi"/>
          <w:b/>
          <w:smallCaps/>
          <w:color w:val="auto"/>
          <w:sz w:val="56"/>
          <w:szCs w:val="66"/>
        </w:rPr>
        <w:t>Procedures</w:t>
      </w:r>
      <w:bookmarkEnd w:id="2"/>
    </w:p>
    <w:p w14:paraId="2DB0026F" w14:textId="6D4C04E0" w:rsidR="00793F90" w:rsidRDefault="00793F90" w:rsidP="00203C1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545A1E09" w14:textId="77777777" w:rsidR="001D2C7F" w:rsidRDefault="001D2C7F" w:rsidP="000A349D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  <w:lang w:eastAsia="en-US" w:bidi="ar-SA"/>
        </w:rPr>
        <w:drawing>
          <wp:inline distT="0" distB="0" distL="0" distR="0" wp14:anchorId="4E82A3C1" wp14:editId="568A2EB4">
            <wp:extent cx="2019300" cy="1981200"/>
            <wp:effectExtent l="0" t="0" r="0" b="0"/>
            <wp:docPr id="4" name="Picture 4" descr="C:\Users\Aamer\Desktop\nu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mer\Desktop\nu-n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4050"/>
        <w:gridCol w:w="1980"/>
        <w:gridCol w:w="720"/>
      </w:tblGrid>
      <w:tr w:rsidR="00350C99" w:rsidRPr="00350C99" w14:paraId="316AE50F" w14:textId="77777777" w:rsidTr="00793F90">
        <w:tc>
          <w:tcPr>
            <w:tcW w:w="8298" w:type="dxa"/>
            <w:gridSpan w:val="4"/>
          </w:tcPr>
          <w:p w14:paraId="203F249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52"/>
                <w:szCs w:val="48"/>
              </w:rPr>
            </w:pPr>
          </w:p>
        </w:tc>
      </w:tr>
      <w:tr w:rsidR="00350C99" w:rsidRPr="00350C99" w14:paraId="3DB6882C" w14:textId="77777777" w:rsidTr="00793F90">
        <w:tc>
          <w:tcPr>
            <w:tcW w:w="8298" w:type="dxa"/>
            <w:gridSpan w:val="4"/>
          </w:tcPr>
          <w:p w14:paraId="41C40591" w14:textId="77777777" w:rsidR="001D2C7F" w:rsidRDefault="001D2C7F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21EE35E7" w14:textId="77777777" w:rsidR="005853F8" w:rsidRDefault="005853F8" w:rsidP="000A349D">
            <w:pPr>
              <w:jc w:val="right"/>
              <w:rPr>
                <w:rFonts w:cs="Arial"/>
                <w:b/>
                <w:color w:val="auto"/>
                <w:sz w:val="40"/>
                <w:szCs w:val="48"/>
              </w:rPr>
            </w:pPr>
          </w:p>
          <w:p w14:paraId="6CE23921" w14:textId="02D0DE56" w:rsidR="005853F8" w:rsidRPr="005853F8" w:rsidRDefault="005853F8" w:rsidP="000A349D">
            <w:pPr>
              <w:jc w:val="right"/>
              <w:rPr>
                <w:rFonts w:cs="Arial"/>
                <w:b/>
                <w:color w:val="auto"/>
                <w:sz w:val="22"/>
                <w:szCs w:val="48"/>
              </w:rPr>
            </w:pPr>
          </w:p>
        </w:tc>
      </w:tr>
      <w:tr w:rsidR="00350C99" w:rsidRPr="00350C99" w14:paraId="6F9C7D80" w14:textId="77777777" w:rsidTr="00793F90">
        <w:tc>
          <w:tcPr>
            <w:tcW w:w="8298" w:type="dxa"/>
            <w:gridSpan w:val="4"/>
          </w:tcPr>
          <w:p w14:paraId="1E92CA17" w14:textId="77777777" w:rsidR="00DC0C4B" w:rsidRPr="00DC0C4B" w:rsidRDefault="00DC0C4B" w:rsidP="000A349D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005FA07D" w14:textId="77777777" w:rsidR="007D1A1E" w:rsidRPr="007D1A1E" w:rsidRDefault="007D1A1E" w:rsidP="000A349D">
            <w:pPr>
              <w:rPr>
                <w:rFonts w:cs="Arial"/>
                <w:b/>
                <w:color w:val="auto"/>
              </w:rPr>
            </w:pPr>
          </w:p>
        </w:tc>
      </w:tr>
      <w:tr w:rsidR="00350C99" w:rsidRPr="00350C99" w14:paraId="058E886D" w14:textId="77777777" w:rsidTr="00793F90">
        <w:tc>
          <w:tcPr>
            <w:tcW w:w="5598" w:type="dxa"/>
            <w:gridSpan w:val="2"/>
          </w:tcPr>
          <w:p w14:paraId="61878A24" w14:textId="3540EAED" w:rsidR="001D2C7F" w:rsidRPr="00350C99" w:rsidRDefault="00E24E7C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Mohammad Yehya Hayati</w:t>
            </w:r>
          </w:p>
        </w:tc>
        <w:tc>
          <w:tcPr>
            <w:tcW w:w="1980" w:type="dxa"/>
          </w:tcPr>
          <w:p w14:paraId="27CB6BDC" w14:textId="16816855" w:rsidR="001D2C7F" w:rsidRPr="00350C99" w:rsidRDefault="00E24E7C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K21-3309</w:t>
            </w:r>
          </w:p>
        </w:tc>
        <w:tc>
          <w:tcPr>
            <w:tcW w:w="720" w:type="dxa"/>
          </w:tcPr>
          <w:p w14:paraId="41F59629" w14:textId="7D8C3D5F" w:rsidR="001D2C7F" w:rsidRPr="00350C99" w:rsidRDefault="00E24E7C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>
              <w:rPr>
                <w:rFonts w:cs="Arial"/>
                <w:color w:val="auto"/>
                <w:sz w:val="24"/>
                <w:szCs w:val="24"/>
              </w:rPr>
              <w:t>G</w:t>
            </w:r>
          </w:p>
        </w:tc>
      </w:tr>
      <w:tr w:rsidR="00350C99" w:rsidRPr="00350C99" w14:paraId="1D5B05BF" w14:textId="77777777" w:rsidTr="00793F90">
        <w:tc>
          <w:tcPr>
            <w:tcW w:w="5598" w:type="dxa"/>
            <w:gridSpan w:val="2"/>
          </w:tcPr>
          <w:p w14:paraId="481475CB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________________________________________</w:t>
            </w:r>
          </w:p>
        </w:tc>
        <w:tc>
          <w:tcPr>
            <w:tcW w:w="1980" w:type="dxa"/>
          </w:tcPr>
          <w:p w14:paraId="53F7CF6D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</w:t>
            </w:r>
          </w:p>
        </w:tc>
        <w:tc>
          <w:tcPr>
            <w:tcW w:w="720" w:type="dxa"/>
          </w:tcPr>
          <w:p w14:paraId="64DD6AE7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</w:t>
            </w:r>
          </w:p>
        </w:tc>
      </w:tr>
      <w:tr w:rsidR="00350C99" w:rsidRPr="00350C99" w14:paraId="1FDDDF1F" w14:textId="77777777" w:rsidTr="00793F90">
        <w:tc>
          <w:tcPr>
            <w:tcW w:w="5598" w:type="dxa"/>
            <w:gridSpan w:val="2"/>
          </w:tcPr>
          <w:p w14:paraId="47F84475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STUDENT NAME</w:t>
            </w:r>
          </w:p>
        </w:tc>
        <w:tc>
          <w:tcPr>
            <w:tcW w:w="1980" w:type="dxa"/>
          </w:tcPr>
          <w:p w14:paraId="1A670EB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ROLL NO</w:t>
            </w:r>
          </w:p>
        </w:tc>
        <w:tc>
          <w:tcPr>
            <w:tcW w:w="720" w:type="dxa"/>
          </w:tcPr>
          <w:p w14:paraId="7EABCCD4" w14:textId="77777777" w:rsidR="001D2C7F" w:rsidRPr="00350C99" w:rsidRDefault="001D2C7F" w:rsidP="000A349D">
            <w:pPr>
              <w:jc w:val="center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SEC</w:t>
            </w:r>
          </w:p>
        </w:tc>
      </w:tr>
      <w:tr w:rsidR="00350C99" w:rsidRPr="00350C99" w14:paraId="4901C54F" w14:textId="77777777" w:rsidTr="00793F90">
        <w:tc>
          <w:tcPr>
            <w:tcW w:w="8298" w:type="dxa"/>
            <w:gridSpan w:val="4"/>
          </w:tcPr>
          <w:p w14:paraId="1DC576B7" w14:textId="77777777" w:rsidR="001D2C7F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B6804C6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208C05E9" w14:textId="77777777" w:rsidR="00050C7F" w:rsidRPr="00152AC2" w:rsidRDefault="00050C7F" w:rsidP="000A349D">
            <w:pPr>
              <w:jc w:val="right"/>
              <w:rPr>
                <w:rFonts w:cs="Arial"/>
                <w:color w:val="auto"/>
                <w:sz w:val="70"/>
                <w:szCs w:val="24"/>
              </w:rPr>
            </w:pPr>
          </w:p>
          <w:p w14:paraId="36CB774A" w14:textId="77777777" w:rsidR="00050C7F" w:rsidRDefault="00050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36AC1BD7" w14:textId="77777777" w:rsidR="00DC0C4B" w:rsidRDefault="00DC0C4B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</w:p>
          <w:p w14:paraId="03B4C54D" w14:textId="77777777" w:rsidR="00DC0C4B" w:rsidRPr="00DC0C4B" w:rsidRDefault="00DC0C4B" w:rsidP="00DC0C4B">
            <w:pPr>
              <w:rPr>
                <w:rFonts w:cs="Arial"/>
                <w:color w:val="auto"/>
                <w:sz w:val="12"/>
                <w:szCs w:val="12"/>
              </w:rPr>
            </w:pPr>
          </w:p>
        </w:tc>
      </w:tr>
      <w:tr w:rsidR="00350C99" w:rsidRPr="00350C99" w14:paraId="36E91582" w14:textId="77777777" w:rsidTr="00793F90">
        <w:tc>
          <w:tcPr>
            <w:tcW w:w="8298" w:type="dxa"/>
            <w:gridSpan w:val="4"/>
          </w:tcPr>
          <w:p w14:paraId="63FB333A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______________________________________</w:t>
            </w:r>
          </w:p>
        </w:tc>
      </w:tr>
      <w:tr w:rsidR="00350C99" w:rsidRPr="00350C99" w14:paraId="1C177C92" w14:textId="77777777" w:rsidTr="00793F90">
        <w:tc>
          <w:tcPr>
            <w:tcW w:w="8298" w:type="dxa"/>
            <w:gridSpan w:val="4"/>
          </w:tcPr>
          <w:p w14:paraId="26EAE31C" w14:textId="77777777" w:rsidR="001D2C7F" w:rsidRPr="00350C99" w:rsidRDefault="001D2C7F" w:rsidP="000A349D">
            <w:pPr>
              <w:jc w:val="right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18"/>
                <w:szCs w:val="24"/>
              </w:rPr>
              <w:t>SIGNATURE &amp; DATE</w:t>
            </w:r>
          </w:p>
        </w:tc>
      </w:tr>
      <w:tr w:rsidR="00350C99" w:rsidRPr="00350C99" w14:paraId="0BFF16D7" w14:textId="77777777" w:rsidTr="00793F90">
        <w:tc>
          <w:tcPr>
            <w:tcW w:w="8298" w:type="dxa"/>
            <w:gridSpan w:val="4"/>
            <w:vAlign w:val="center"/>
          </w:tcPr>
          <w:p w14:paraId="4C12A6E2" w14:textId="77777777" w:rsidR="001D2C7F" w:rsidRPr="00350C99" w:rsidRDefault="001D2C7F" w:rsidP="000A349D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02990EA3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44D33139" w14:textId="77777777" w:rsidR="001D2C7F" w:rsidRPr="00350C99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75141F6A" w14:textId="77777777" w:rsidR="00050C7F" w:rsidRDefault="001D2C7F" w:rsidP="000A349D">
            <w:pPr>
              <w:jc w:val="right"/>
              <w:rPr>
                <w:rFonts w:cs="Arial"/>
                <w:b/>
                <w:color w:val="auto"/>
                <w:sz w:val="32"/>
                <w:szCs w:val="32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>MARKS AWARDED</w:t>
            </w:r>
            <w:r w:rsidR="0051128F" w:rsidRPr="00350C99">
              <w:rPr>
                <w:rFonts w:cs="Arial"/>
                <w:b/>
                <w:color w:val="auto"/>
                <w:sz w:val="32"/>
                <w:szCs w:val="32"/>
              </w:rPr>
              <w:t>:</w:t>
            </w:r>
            <w:r w:rsidR="00670F2D">
              <w:rPr>
                <w:rFonts w:cs="Arial"/>
                <w:b/>
                <w:color w:val="auto"/>
                <w:sz w:val="32"/>
                <w:szCs w:val="32"/>
              </w:rPr>
              <w:t xml:space="preserve"> ______________</w:t>
            </w:r>
          </w:p>
          <w:p w14:paraId="20060FD5" w14:textId="77777777" w:rsidR="00050C7F" w:rsidRDefault="00050C7F" w:rsidP="00050C7F">
            <w:pPr>
              <w:rPr>
                <w:rFonts w:cs="Arial"/>
                <w:b/>
                <w:color w:val="auto"/>
                <w:sz w:val="32"/>
                <w:szCs w:val="32"/>
              </w:rPr>
            </w:pPr>
          </w:p>
          <w:p w14:paraId="239A2EA1" w14:textId="77777777" w:rsidR="00050C7F" w:rsidRDefault="00050C7F" w:rsidP="00050C7F">
            <w:pPr>
              <w:rPr>
                <w:rFonts w:cs="Arial"/>
                <w:b/>
                <w:color w:val="auto"/>
                <w:sz w:val="2"/>
                <w:szCs w:val="2"/>
              </w:rPr>
            </w:pPr>
          </w:p>
          <w:p w14:paraId="6CFB9E91" w14:textId="77777777" w:rsidR="001D2C7F" w:rsidRPr="00350C99" w:rsidRDefault="001D2C7F" w:rsidP="00050C7F">
            <w:pPr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b/>
                <w:color w:val="auto"/>
                <w:sz w:val="32"/>
                <w:szCs w:val="32"/>
              </w:rPr>
              <w:t xml:space="preserve"> </w:t>
            </w:r>
          </w:p>
        </w:tc>
      </w:tr>
      <w:tr w:rsidR="00350C99" w:rsidRPr="00350C99" w14:paraId="5071ED0E" w14:textId="77777777" w:rsidTr="00793F90">
        <w:tc>
          <w:tcPr>
            <w:tcW w:w="8298" w:type="dxa"/>
            <w:gridSpan w:val="4"/>
          </w:tcPr>
          <w:p w14:paraId="541BFAD0" w14:textId="77777777" w:rsidR="001D2C7F" w:rsidRPr="00350C99" w:rsidRDefault="001D2C7F" w:rsidP="000A349D">
            <w:pPr>
              <w:jc w:val="both"/>
              <w:rPr>
                <w:rFonts w:cs="Arial"/>
                <w:color w:val="auto"/>
                <w:sz w:val="24"/>
                <w:szCs w:val="24"/>
              </w:rPr>
            </w:pPr>
            <w:r w:rsidRPr="00350C99">
              <w:rPr>
                <w:rFonts w:cs="Arial"/>
                <w:color w:val="auto"/>
                <w:sz w:val="24"/>
                <w:szCs w:val="24"/>
              </w:rPr>
              <w:t>________________________________</w:t>
            </w:r>
            <w:r w:rsidR="00793F90" w:rsidRPr="00350C99">
              <w:rPr>
                <w:rFonts w:cs="Arial"/>
                <w:color w:val="auto"/>
                <w:sz w:val="24"/>
                <w:szCs w:val="24"/>
              </w:rPr>
              <w:t>____________________________</w:t>
            </w:r>
            <w:r w:rsidR="00A17F1F" w:rsidRPr="00350C99">
              <w:rPr>
                <w:rFonts w:cs="Arial"/>
                <w:color w:val="auto"/>
                <w:sz w:val="24"/>
                <w:szCs w:val="24"/>
              </w:rPr>
              <w:t>_______</w:t>
            </w:r>
          </w:p>
        </w:tc>
      </w:tr>
      <w:tr w:rsidR="00350C99" w:rsidRPr="00350C99" w14:paraId="41944226" w14:textId="77777777" w:rsidTr="00793F90">
        <w:tc>
          <w:tcPr>
            <w:tcW w:w="8298" w:type="dxa"/>
            <w:gridSpan w:val="4"/>
          </w:tcPr>
          <w:p w14:paraId="3DA016B7" w14:textId="77777777" w:rsidR="001D2C7F" w:rsidRPr="00350C99" w:rsidRDefault="001D2C7F" w:rsidP="000A349D">
            <w:pPr>
              <w:jc w:val="center"/>
              <w:rPr>
                <w:color w:val="auto"/>
                <w:szCs w:val="24"/>
              </w:rPr>
            </w:pPr>
            <w:r w:rsidRPr="00350C99">
              <w:rPr>
                <w:b/>
                <w:color w:val="auto"/>
              </w:rPr>
              <w:t>NATIONAL UNIVERSITY OF COMPUTER AND EMERGING SCIENCES (NUCES), K</w:t>
            </w:r>
            <w:r w:rsidR="00793F90" w:rsidRPr="00350C99">
              <w:rPr>
                <w:b/>
                <w:color w:val="auto"/>
              </w:rPr>
              <w:t>ARACHI</w:t>
            </w:r>
          </w:p>
        </w:tc>
      </w:tr>
      <w:tr w:rsidR="00350C99" w:rsidRPr="00350C99" w14:paraId="5EE2BC6D" w14:textId="77777777" w:rsidTr="00793F90">
        <w:tc>
          <w:tcPr>
            <w:tcW w:w="8298" w:type="dxa"/>
            <w:gridSpan w:val="4"/>
          </w:tcPr>
          <w:p w14:paraId="6FBA7335" w14:textId="77777777" w:rsidR="001D2C7F" w:rsidRPr="00350C99" w:rsidRDefault="001D2C7F" w:rsidP="000A349D">
            <w:pPr>
              <w:rPr>
                <w:b/>
                <w:color w:val="auto"/>
              </w:rPr>
            </w:pPr>
          </w:p>
        </w:tc>
      </w:tr>
      <w:tr w:rsidR="00C26D4B" w:rsidRPr="00350C99" w14:paraId="1E808722" w14:textId="77777777" w:rsidTr="00670F2D">
        <w:trPr>
          <w:gridAfter w:val="2"/>
          <w:wAfter w:w="2700" w:type="dxa"/>
          <w:trHeight w:val="20"/>
        </w:trPr>
        <w:tc>
          <w:tcPr>
            <w:tcW w:w="1548" w:type="dxa"/>
            <w:vAlign w:val="center"/>
          </w:tcPr>
          <w:p w14:paraId="3B638B52" w14:textId="77777777" w:rsidR="00C26D4B" w:rsidRPr="00350C99" w:rsidRDefault="00C26D4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</w:rPr>
            </w:pPr>
            <w:r w:rsidRPr="00350C99">
              <w:rPr>
                <w:color w:val="auto"/>
              </w:rPr>
              <w:t>Prepared by:</w:t>
            </w:r>
          </w:p>
        </w:tc>
        <w:tc>
          <w:tcPr>
            <w:tcW w:w="4050" w:type="dxa"/>
            <w:vAlign w:val="center"/>
          </w:tcPr>
          <w:p w14:paraId="74E4ADF0" w14:textId="36EEFB25" w:rsidR="00C26D4B" w:rsidRPr="00350C99" w:rsidRDefault="00C26D4B" w:rsidP="000A349D">
            <w:pPr>
              <w:pStyle w:val="Header"/>
              <w:tabs>
                <w:tab w:val="right" w:pos="9540"/>
              </w:tabs>
              <w:jc w:val="both"/>
              <w:rPr>
                <w:color w:val="auto"/>
                <w:lang w:val="de-DE"/>
              </w:rPr>
            </w:pPr>
            <w:r>
              <w:rPr>
                <w:color w:val="auto"/>
                <w:lang w:val="de-DE"/>
              </w:rPr>
              <w:t>Rukhsar Ali</w:t>
            </w:r>
          </w:p>
        </w:tc>
      </w:tr>
    </w:tbl>
    <w:p w14:paraId="43CCE8A9" w14:textId="0EE293C1" w:rsidR="00350C99" w:rsidRPr="0092514B" w:rsidRDefault="00350C99" w:rsidP="001942DA">
      <w:pPr>
        <w:pageBreakBefore/>
        <w:pBdr>
          <w:top w:val="single" w:sz="4" w:space="2" w:color="auto"/>
          <w:bottom w:val="single" w:sz="4" w:space="1" w:color="auto"/>
        </w:pBdr>
        <w:spacing w:after="0" w:line="240" w:lineRule="auto"/>
        <w:jc w:val="right"/>
        <w:rPr>
          <w:rFonts w:ascii="Times New Roman" w:hAnsi="Times New Roman" w:cs="Times New Roman"/>
          <w:b/>
          <w:bCs/>
          <w:smallCaps/>
          <w:color w:val="auto"/>
          <w:sz w:val="26"/>
          <w:szCs w:val="26"/>
        </w:rPr>
      </w:pPr>
      <w:r w:rsidRPr="0092514B">
        <w:rPr>
          <w:rFonts w:ascii="Century" w:hAnsi="Century" w:cs="Times New Roman"/>
          <w:b/>
          <w:bCs/>
          <w:color w:val="auto"/>
          <w:sz w:val="26"/>
          <w:szCs w:val="26"/>
        </w:rPr>
        <w:lastRenderedPageBreak/>
        <w:t>Lab Session 0</w:t>
      </w:r>
      <w:r w:rsidR="003B435E">
        <w:rPr>
          <w:rFonts w:ascii="Century" w:hAnsi="Century" w:cs="Times New Roman"/>
          <w:b/>
          <w:bCs/>
          <w:color w:val="auto"/>
          <w:sz w:val="26"/>
          <w:szCs w:val="26"/>
        </w:rPr>
        <w:t>5</w:t>
      </w:r>
      <w:r w:rsidR="00F0309C" w:rsidRPr="0092514B">
        <w:rPr>
          <w:rFonts w:ascii="Century" w:hAnsi="Century" w:cs="Times New Roman"/>
          <w:b/>
          <w:bCs/>
          <w:color w:val="auto"/>
          <w:sz w:val="26"/>
          <w:szCs w:val="26"/>
        </w:rPr>
        <w:t>:</w:t>
      </w:r>
      <w:r w:rsidR="00F0309C" w:rsidRPr="0092514B">
        <w:rPr>
          <w:rFonts w:ascii="Times New Roman" w:eastAsia="Times New Roman" w:hAnsi="Times New Roman" w:cs="Times New Roman"/>
          <w:b/>
          <w:bCs/>
          <w:color w:val="auto"/>
          <w:sz w:val="26"/>
          <w:szCs w:val="26"/>
          <w:lang w:eastAsia="en-US" w:bidi="ar-SA"/>
        </w:rPr>
        <w:t xml:space="preserve"> </w:t>
      </w:r>
      <w:r w:rsidR="003B435E" w:rsidRPr="003B435E">
        <w:rPr>
          <w:rFonts w:ascii="Century" w:eastAsia="Times New Roman" w:hAnsi="Century" w:cs="Times New Roman"/>
          <w:b/>
          <w:bCs/>
          <w:smallCaps/>
          <w:color w:val="auto"/>
          <w:sz w:val="44"/>
          <w:szCs w:val="26"/>
          <w:lang w:eastAsia="en-US" w:bidi="ar-SA"/>
        </w:rPr>
        <w:t>Loop Instruction &amp; Procedures</w:t>
      </w:r>
    </w:p>
    <w:p w14:paraId="270675E9" w14:textId="77777777" w:rsidR="00350C99" w:rsidRPr="00476F17" w:rsidRDefault="00350C99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6"/>
          <w:szCs w:val="24"/>
          <w:u w:val="single"/>
        </w:rPr>
      </w:pPr>
    </w:p>
    <w:p w14:paraId="3DE62F4E" w14:textId="77777777" w:rsidR="00350C99" w:rsidRPr="000A349D" w:rsidRDefault="000A349D" w:rsidP="000A349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Objectives</w:t>
      </w:r>
      <w:r w:rsidRPr="000A349D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14:paraId="32CEE7B6" w14:textId="7B6677C9" w:rsidR="00350C99" w:rsidRPr="001942DA" w:rsidRDefault="00350C99" w:rsidP="000A349D">
      <w:pPr>
        <w:keepNext/>
        <w:tabs>
          <w:tab w:val="left" w:pos="75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auto"/>
          <w:sz w:val="14"/>
          <w:szCs w:val="24"/>
          <w:u w:val="single"/>
        </w:rPr>
      </w:pPr>
    </w:p>
    <w:p w14:paraId="1D7A7E42" w14:textId="520BE46F" w:rsidR="003B435E" w:rsidRPr="003B435E" w:rsidRDefault="003B435E" w:rsidP="003B43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Loop Instruction</w:t>
      </w:r>
    </w:p>
    <w:p w14:paraId="73D51ECF" w14:textId="2345B3A8" w:rsidR="003B435E" w:rsidRDefault="003B435E" w:rsidP="003B435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Built-in-Procedure</w:t>
      </w:r>
    </w:p>
    <w:p w14:paraId="1F2C34E1" w14:textId="77777777" w:rsidR="0092514B" w:rsidRPr="001942DA" w:rsidRDefault="0092514B" w:rsidP="0092514B">
      <w:pPr>
        <w:pStyle w:val="ListParagraph"/>
        <w:spacing w:after="0"/>
        <w:ind w:left="360"/>
        <w:rPr>
          <w:rFonts w:ascii="Times New Roman" w:hAnsi="Times New Roman" w:cs="Times New Roman"/>
          <w:color w:val="auto"/>
          <w:sz w:val="16"/>
        </w:rPr>
      </w:pPr>
    </w:p>
    <w:p w14:paraId="76BD034F" w14:textId="1E5950CF" w:rsidR="006540A8" w:rsidRPr="006540A8" w:rsidRDefault="003B435E" w:rsidP="006540A8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Branching Instructions:</w:t>
      </w:r>
    </w:p>
    <w:p w14:paraId="196C5819" w14:textId="09FFADAD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Branching</w:t>
      </w:r>
      <w:r w:rsidRPr="003B435E">
        <w:rPr>
          <w:rFonts w:ascii="Times New Roman" w:hAnsi="Times New Roman" w:cs="Times New Roman"/>
          <w:color w:val="auto"/>
          <w:sz w:val="24"/>
        </w:rPr>
        <w:t xml:space="preserve"> is the most direct method of modifying the instruction flow. A transfer of control, or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branch, is a way of altering the order in which statements are executed. There are two basic types of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transfers:</w:t>
      </w:r>
    </w:p>
    <w:p w14:paraId="65F4E070" w14:textId="4AC02239" w:rsidR="003B435E" w:rsidRPr="003B435E" w:rsidRDefault="003B435E" w:rsidP="003B435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bookmarkStart w:id="3" w:name="_Hlk84445777"/>
      <w:r w:rsidRPr="003B435E">
        <w:rPr>
          <w:rFonts w:ascii="Times New Roman" w:hAnsi="Times New Roman" w:cs="Times New Roman"/>
          <w:color w:val="auto"/>
          <w:sz w:val="24"/>
        </w:rPr>
        <w:t>Unconditional</w:t>
      </w:r>
    </w:p>
    <w:bookmarkEnd w:id="3"/>
    <w:p w14:paraId="7F6F1AD2" w14:textId="6A1A75E4" w:rsidR="003B435E" w:rsidRPr="003B435E" w:rsidRDefault="003B435E" w:rsidP="003B435E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Conditional</w:t>
      </w:r>
    </w:p>
    <w:p w14:paraId="3419F681" w14:textId="229179E7" w:rsidR="000C10E4" w:rsidRPr="00476F17" w:rsidRDefault="000C10E4" w:rsidP="000C10E4">
      <w:pPr>
        <w:spacing w:after="0"/>
        <w:jc w:val="both"/>
        <w:rPr>
          <w:rFonts w:ascii="Times New Roman" w:hAnsi="Times New Roman" w:cs="Times New Roman"/>
          <w:color w:val="auto"/>
          <w:sz w:val="6"/>
        </w:rPr>
      </w:pPr>
    </w:p>
    <w:p w14:paraId="7C641079" w14:textId="45FB0A1F" w:rsidR="000C10E4" w:rsidRPr="000C10E4" w:rsidRDefault="003B435E" w:rsidP="000C10E4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B435E">
        <w:rPr>
          <w:rFonts w:ascii="Times New Roman" w:hAnsi="Times New Roman" w:cs="Times New Roman"/>
          <w:b/>
          <w:color w:val="auto"/>
          <w:sz w:val="24"/>
        </w:rPr>
        <w:t>Unconditional Transfer</w:t>
      </w:r>
      <w:r w:rsidR="000C10E4"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25D8FDC6" w14:textId="252DD2ED" w:rsidR="000C10E4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unconditional jump instruction (</w:t>
      </w:r>
      <w:proofErr w:type="spellStart"/>
      <w:r w:rsidRPr="003B435E">
        <w:rPr>
          <w:rFonts w:ascii="Times New Roman" w:hAnsi="Times New Roman" w:cs="Times New Roman"/>
          <w:color w:val="auto"/>
          <w:sz w:val="24"/>
        </w:rPr>
        <w:t>jmp</w:t>
      </w:r>
      <w:proofErr w:type="spellEnd"/>
      <w:r w:rsidRPr="003B435E">
        <w:rPr>
          <w:rFonts w:ascii="Times New Roman" w:hAnsi="Times New Roman" w:cs="Times New Roman"/>
          <w:color w:val="auto"/>
          <w:sz w:val="24"/>
        </w:rPr>
        <w:t>) unconditionally transfers control to the instruction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located at the target address i.e. there is no need to satisfy any condition for the jump to take place.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 general format is:</w:t>
      </w:r>
    </w:p>
    <w:p w14:paraId="53400D55" w14:textId="5044A908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JMP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destination</w:t>
      </w:r>
    </w:p>
    <w:p w14:paraId="1EA4D017" w14:textId="08C6ABBE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When the CPU executes an unconditional transfer, the offset of destination is moved into 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instruction pointer, causing execution to continue at the new location.</w:t>
      </w:r>
    </w:p>
    <w:p w14:paraId="388DD98E" w14:textId="77777777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1152156A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Label:</w:t>
      </w:r>
    </w:p>
    <w:p w14:paraId="31627F59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3EE830F8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2D4B70E0" w14:textId="77777777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</w:t>
      </w:r>
    </w:p>
    <w:p w14:paraId="6FB705B0" w14:textId="4ED3171A" w:rsidR="000C10E4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 xml:space="preserve">JMP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Label</w:t>
      </w:r>
    </w:p>
    <w:p w14:paraId="3BB578E9" w14:textId="3495487C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C</w:t>
      </w:r>
      <w:r w:rsidRPr="003B435E">
        <w:rPr>
          <w:rFonts w:ascii="Times New Roman" w:hAnsi="Times New Roman" w:cs="Times New Roman"/>
          <w:b/>
          <w:color w:val="auto"/>
          <w:sz w:val="24"/>
        </w:rPr>
        <w:t>onditional Transfer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43155ACD" w14:textId="16087707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In these types of instructions, the processor must check for the particular condition. If it is true,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then only the jump takes place else the normal flow in the execution of the statements is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 xml:space="preserve">maintained. </w:t>
      </w:r>
      <w:r>
        <w:rPr>
          <w:rFonts w:ascii="Times New Roman" w:hAnsi="Times New Roman" w:cs="Times New Roman"/>
          <w:color w:val="auto"/>
          <w:sz w:val="24"/>
        </w:rPr>
        <w:t>There are many instructions for conditional jumping, that we will explore in later labs. For this lab, our focus in only on LOOP instruction.</w:t>
      </w:r>
    </w:p>
    <w:p w14:paraId="5DCB0F9F" w14:textId="77777777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10"/>
        </w:rPr>
      </w:pPr>
    </w:p>
    <w:p w14:paraId="0D6BC2D2" w14:textId="0BB76774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3B435E">
        <w:rPr>
          <w:rFonts w:ascii="Times New Roman" w:hAnsi="Times New Roman" w:cs="Times New Roman"/>
          <w:b/>
          <w:color w:val="auto"/>
          <w:sz w:val="24"/>
        </w:rPr>
        <w:t>Loop Instruction</w:t>
      </w:r>
      <w:r>
        <w:rPr>
          <w:rFonts w:ascii="Times New Roman" w:hAnsi="Times New Roman" w:cs="Times New Roman"/>
          <w:b/>
          <w:color w:val="auto"/>
          <w:sz w:val="24"/>
        </w:rPr>
        <w:t>:</w:t>
      </w:r>
    </w:p>
    <w:p w14:paraId="3B7FF9E8" w14:textId="57F19B41" w:rsidR="003B435E" w:rsidRP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LOOP instruction, formally known as Loop According to ECX Counter, repeats a block of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statements a specific number of times. ECX is automatically used as a counter and is decremented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each time the loop repeats.</w:t>
      </w:r>
    </w:p>
    <w:p w14:paraId="7CF0E599" w14:textId="77777777" w:rsidR="003B435E" w:rsidRPr="000C10E4" w:rsidRDefault="003B435E" w:rsidP="003B435E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40A5151E" w14:textId="35CC54C5" w:rsidR="003B435E" w:rsidRDefault="003B435E" w:rsidP="003B435E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B435E">
        <w:rPr>
          <w:rFonts w:ascii="Times New Roman" w:hAnsi="Times New Roman" w:cs="Times New Roman"/>
          <w:color w:val="EA6D59" w:themeColor="accent3" w:themeTint="99"/>
          <w:sz w:val="24"/>
        </w:rPr>
        <w:t xml:space="preserve">LOOP </w:t>
      </w:r>
      <w:r w:rsidRPr="003B435E">
        <w:rPr>
          <w:rFonts w:ascii="Times New Roman" w:hAnsi="Times New Roman" w:cs="Times New Roman"/>
          <w:i/>
          <w:color w:val="EA6D59" w:themeColor="accent3" w:themeTint="99"/>
          <w:sz w:val="24"/>
        </w:rPr>
        <w:t>destination</w:t>
      </w:r>
    </w:p>
    <w:p w14:paraId="3FFA5B36" w14:textId="75DCF075" w:rsidR="003B435E" w:rsidRDefault="003B435E" w:rsidP="003B435E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3B435E">
        <w:rPr>
          <w:rFonts w:ascii="Times New Roman" w:hAnsi="Times New Roman" w:cs="Times New Roman"/>
          <w:color w:val="auto"/>
          <w:sz w:val="24"/>
        </w:rPr>
        <w:t>The execution of the LOOP instruction involves two steps: First, it subtracts 1 from ECX. Next, it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compares ECX to zero. If ECX is not equal to zero, a jump is taken to the label identified by destination.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Otherwise, if ECX equals zero, no jump takes place, and control passes to the instruction following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3B435E">
        <w:rPr>
          <w:rFonts w:ascii="Times New Roman" w:hAnsi="Times New Roman" w:cs="Times New Roman"/>
          <w:color w:val="auto"/>
          <w:sz w:val="24"/>
        </w:rPr>
        <w:t>loop.</w:t>
      </w:r>
    </w:p>
    <w:p w14:paraId="324C09C7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1125F64D" w14:textId="6C62B422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MOV ECX, #COUNT</w:t>
      </w:r>
    </w:p>
    <w:p w14:paraId="229B6CED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Label:</w:t>
      </w:r>
    </w:p>
    <w:p w14:paraId="69B2D8DF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7DE86E9B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3801A60D" w14:textId="0F8DB4B4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3B435E">
        <w:rPr>
          <w:rFonts w:ascii="Times New Roman" w:hAnsi="Times New Roman" w:cs="Times New Roman"/>
          <w:color w:val="EA6D59" w:themeColor="accent3" w:themeTint="99"/>
          <w:sz w:val="24"/>
        </w:rPr>
        <w:t xml:space="preserve">LOOP </w:t>
      </w:r>
      <w:r>
        <w:rPr>
          <w:rFonts w:ascii="Times New Roman" w:hAnsi="Times New Roman" w:cs="Times New Roman"/>
          <w:color w:val="EA6D59" w:themeColor="accent3" w:themeTint="99"/>
          <w:sz w:val="24"/>
        </w:rPr>
        <w:t>Label</w:t>
      </w:r>
    </w:p>
    <w:p w14:paraId="3EF7A21B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lastRenderedPageBreak/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01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4AD6A19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1BCC1A0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000F22F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5FBCF57B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ax,0</w:t>
      </w:r>
    </w:p>
    <w:p w14:paraId="6F225FC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ecx,5</w:t>
      </w:r>
    </w:p>
    <w:p w14:paraId="14C13295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52BE3726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 ax</w:t>
      </w:r>
    </w:p>
    <w:p w14:paraId="66568F69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1C88A7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25757AA2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26EE6C8C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27E1106F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A4B3945" w14:textId="237E7E7D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02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35DBFD0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0E944411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903E7D0" w14:textId="77777777" w:rsidR="00476F17" w:rsidRPr="00476F17" w:rsidRDefault="00476F17" w:rsidP="00476F17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WORD 100h, 200h, 300h, 400h, 500h</w:t>
      </w:r>
    </w:p>
    <w:p w14:paraId="55E0F3C6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31F4CB45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1726F5D4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4CB17EB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5057DF64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</w:p>
    <w:p w14:paraId="5621EB2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6E46F941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33D51465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 ax,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[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]</w:t>
      </w:r>
    </w:p>
    <w:p w14:paraId="107C422F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add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, TYPE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intArray</w:t>
      </w:r>
      <w:proofErr w:type="spellEnd"/>
    </w:p>
    <w:p w14:paraId="0A03B03D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A8CB940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3ABA2B8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3A8E37D9" w14:textId="77777777" w:rsidR="00476F17" w:rsidRP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0B644CF3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00E8F234" w14:textId="124652E3" w:rsidR="00476F17" w:rsidRPr="003B435E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>
        <w:rPr>
          <w:rFonts w:ascii="Times New Roman" w:hAnsi="Times New Roman" w:cs="Times New Roman"/>
          <w:b/>
          <w:color w:val="auto"/>
          <w:sz w:val="24"/>
        </w:rPr>
        <w:t>Nested Loops</w:t>
      </w:r>
    </w:p>
    <w:p w14:paraId="3E4F7735" w14:textId="4A5A1271" w:rsidR="00476F17" w:rsidRPr="00476F17" w:rsidRDefault="00476F17" w:rsidP="00476F17">
      <w:pPr>
        <w:spacing w:after="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auto"/>
          <w:sz w:val="24"/>
        </w:rPr>
        <w:t>When creating a loop inside another loop, special consideration must be given to the</w:t>
      </w:r>
      <w:r>
        <w:rPr>
          <w:rFonts w:ascii="Times New Roman" w:hAnsi="Times New Roman" w:cs="Times New Roman"/>
          <w:color w:val="auto"/>
          <w:sz w:val="24"/>
        </w:rPr>
        <w:t xml:space="preserve"> </w:t>
      </w:r>
      <w:r w:rsidRPr="00476F17">
        <w:rPr>
          <w:rFonts w:ascii="Times New Roman" w:hAnsi="Times New Roman" w:cs="Times New Roman"/>
          <w:color w:val="auto"/>
          <w:sz w:val="24"/>
        </w:rPr>
        <w:t>outer loop counter in ECX. You can save it in a variable.</w:t>
      </w:r>
    </w:p>
    <w:p w14:paraId="78BAB37B" w14:textId="77777777" w:rsidR="00476F17" w:rsidRPr="000C10E4" w:rsidRDefault="00476F17" w:rsidP="00476F17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Syntax:</w:t>
      </w:r>
    </w:p>
    <w:p w14:paraId="659A2BC9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bookmarkStart w:id="4" w:name="_Hlk84446848"/>
      <w:bookmarkStart w:id="5" w:name="_Hlk84446863"/>
      <w:r>
        <w:rPr>
          <w:rFonts w:ascii="Times New Roman" w:hAnsi="Times New Roman" w:cs="Times New Roman"/>
          <w:color w:val="EA6D59" w:themeColor="accent3" w:themeTint="99"/>
          <w:sz w:val="24"/>
        </w:rPr>
        <w:t>MOV ECX, #COUNT1</w:t>
      </w:r>
    </w:p>
    <w:bookmarkEnd w:id="4"/>
    <w:p w14:paraId="668EB48E" w14:textId="77777777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>
        <w:rPr>
          <w:rFonts w:ascii="Times New Roman" w:hAnsi="Times New Roman" w:cs="Times New Roman"/>
          <w:color w:val="EA6D59" w:themeColor="accent3" w:themeTint="99"/>
          <w:sz w:val="24"/>
        </w:rPr>
        <w:t>LABEL1:</w:t>
      </w:r>
    </w:p>
    <w:p w14:paraId="56CAFB2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MOV VAR1, ECX</w:t>
      </w:r>
    </w:p>
    <w:p w14:paraId="4412AA6A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1B207FC6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ECX, #COUNT2</w:t>
      </w:r>
    </w:p>
    <w:p w14:paraId="48D28B8C" w14:textId="77777777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LABEL2:</w:t>
      </w:r>
    </w:p>
    <w:p w14:paraId="504051AD" w14:textId="044DFA31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VAR2, ECX</w:t>
      </w:r>
    </w:p>
    <w:p w14:paraId="4E8A2F31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………..</w:t>
      </w:r>
    </w:p>
    <w:p w14:paraId="2641405F" w14:textId="77777777" w:rsidR="00476F17" w:rsidRPr="00476F17" w:rsidRDefault="00476F17" w:rsidP="00476F17">
      <w:pPr>
        <w:pStyle w:val="ListParagraph"/>
        <w:spacing w:after="0"/>
        <w:ind w:left="216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MOV ECX, VAR2</w:t>
      </w:r>
    </w:p>
    <w:p w14:paraId="304F409F" w14:textId="4CD7BBA5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i/>
          <w:color w:val="6D83B3" w:themeColor="accent5" w:themeShade="BF"/>
          <w:sz w:val="24"/>
        </w:rPr>
      </w:pPr>
      <w:r w:rsidRPr="00476F17">
        <w:rPr>
          <w:rFonts w:ascii="Times New Roman" w:hAnsi="Times New Roman" w:cs="Times New Roman"/>
          <w:i/>
          <w:color w:val="6D83B3" w:themeColor="accent5" w:themeShade="BF"/>
          <w:sz w:val="24"/>
        </w:rPr>
        <w:t>LOOP LABEL2</w:t>
      </w:r>
    </w:p>
    <w:p w14:paraId="6B6EF1DF" w14:textId="2B112476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………..</w:t>
      </w:r>
    </w:p>
    <w:p w14:paraId="1A41D740" w14:textId="4C45B94E" w:rsidR="00476F17" w:rsidRPr="00476F17" w:rsidRDefault="00476F17" w:rsidP="00476F17">
      <w:pPr>
        <w:pStyle w:val="ListParagraph"/>
        <w:spacing w:after="0"/>
        <w:ind w:left="1440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MOV ECX</w:t>
      </w:r>
      <w:proofErr w:type="gramStart"/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,VAR1</w:t>
      </w:r>
      <w:proofErr w:type="gramEnd"/>
    </w:p>
    <w:p w14:paraId="4FD39D7F" w14:textId="29E2B49D" w:rsidR="00476F17" w:rsidRDefault="00476F17" w:rsidP="00476F17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476F17">
        <w:rPr>
          <w:rFonts w:ascii="Times New Roman" w:hAnsi="Times New Roman" w:cs="Times New Roman"/>
          <w:color w:val="EA6D59" w:themeColor="accent3" w:themeTint="99"/>
          <w:sz w:val="24"/>
        </w:rPr>
        <w:t>LOOP LABEL1</w:t>
      </w:r>
    </w:p>
    <w:bookmarkEnd w:id="5"/>
    <w:p w14:paraId="25BCB264" w14:textId="31CF1E1E" w:rsidR="00587D52" w:rsidRPr="000C10E4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03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334BB53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69030D8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352B04F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4E69E9B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503812F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0</w:t>
      </w:r>
    </w:p>
    <w:p w14:paraId="123C160D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5</w:t>
      </w:r>
    </w:p>
    <w:p w14:paraId="2626AA6B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L1:</w:t>
      </w:r>
    </w:p>
    <w:p w14:paraId="34649F77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</w:p>
    <w:p w14:paraId="134674D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</w:p>
    <w:p w14:paraId="10FD496E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5FF6B4F6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, 10</w:t>
      </w:r>
    </w:p>
    <w:p w14:paraId="16891D75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>L2:</w:t>
      </w:r>
    </w:p>
    <w:p w14:paraId="253BCE0C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</w:p>
    <w:p w14:paraId="025C7336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FBC91B8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  <w:t>loop L2</w:t>
      </w:r>
    </w:p>
    <w:p w14:paraId="702F1509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,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</w:p>
    <w:p w14:paraId="5946FF44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loop L1</w:t>
      </w:r>
    </w:p>
    <w:p w14:paraId="13BBBD6E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245EE3C1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67541ED4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2667BBC" w14:textId="08C17DFC" w:rsid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587D52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020AEE57" w14:textId="77777777" w:rsidR="00587D52" w:rsidRPr="00587D52" w:rsidRDefault="00587D52" w:rsidP="00587D52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2"/>
        </w:rPr>
      </w:pPr>
    </w:p>
    <w:p w14:paraId="74BD2537" w14:textId="6703498A" w:rsidR="00476F17" w:rsidRPr="006540A8" w:rsidRDefault="00476F17" w:rsidP="00476F17">
      <w:pPr>
        <w:spacing w:after="0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476F17">
        <w:rPr>
          <w:rFonts w:ascii="Times New Roman" w:hAnsi="Times New Roman" w:cs="Times New Roman"/>
          <w:b/>
          <w:color w:val="auto"/>
          <w:sz w:val="28"/>
          <w:u w:val="single"/>
        </w:rPr>
        <w:t xml:space="preserve">Procedure 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i</w:t>
      </w:r>
      <w:r w:rsidRPr="00476F17">
        <w:rPr>
          <w:rFonts w:ascii="Times New Roman" w:hAnsi="Times New Roman" w:cs="Times New Roman"/>
          <w:b/>
          <w:color w:val="auto"/>
          <w:sz w:val="28"/>
          <w:u w:val="single"/>
        </w:rPr>
        <w:t>n Irvine32 Library</w:t>
      </w:r>
      <w:r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20E79598" w14:textId="77043A70" w:rsidR="00587D52" w:rsidRDefault="00587D52" w:rsidP="00476F17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>Some of the procedures available in Irvine32 library are:</w:t>
      </w:r>
    </w:p>
    <w:p w14:paraId="010D4E9A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Clrscr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CA0C914" w14:textId="1E3F64D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Clears the console window and locates the cursor at the above left corner.</w:t>
      </w:r>
    </w:p>
    <w:p w14:paraId="6A1F1A74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Crlf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7092EB7" w14:textId="1D6C986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the end of line sequence to the console window.</w:t>
      </w:r>
    </w:p>
    <w:p w14:paraId="23DD41B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DumpRegs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BD7182" w14:textId="4646C41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Displays the EAX, EBX, ECX, EDX, ESI, EDI, ESP</w:t>
      </w:r>
      <w:proofErr w:type="gramStart"/>
      <w:r w:rsidRPr="00587D52">
        <w:rPr>
          <w:rFonts w:ascii="Times New Roman" w:hAnsi="Times New Roman" w:cs="Times New Roman"/>
          <w:color w:val="auto"/>
          <w:sz w:val="24"/>
        </w:rPr>
        <w:t>:EIP</w:t>
      </w:r>
      <w:proofErr w:type="gramEnd"/>
      <w:r w:rsidRPr="00587D52">
        <w:rPr>
          <w:rFonts w:ascii="Times New Roman" w:hAnsi="Times New Roman" w:cs="Times New Roman"/>
          <w:color w:val="auto"/>
          <w:sz w:val="24"/>
        </w:rPr>
        <w:t xml:space="preserve"> and EFLAG registers.</w:t>
      </w:r>
    </w:p>
    <w:p w14:paraId="644C2551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DumpMem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(ESI=Starting OFFSET, ECX=</w:t>
      </w:r>
      <w:proofErr w:type="spellStart"/>
      <w:r w:rsidR="00587D52" w:rsidRPr="00587D52">
        <w:rPr>
          <w:rFonts w:ascii="Times New Roman" w:hAnsi="Times New Roman" w:cs="Times New Roman"/>
          <w:b/>
          <w:color w:val="auto"/>
          <w:sz w:val="24"/>
        </w:rPr>
        <w:t>LengthOf</w:t>
      </w:r>
      <w:proofErr w:type="spellEnd"/>
      <w:r w:rsidR="00587D52" w:rsidRPr="00587D52">
        <w:rPr>
          <w:rFonts w:ascii="Times New Roman" w:hAnsi="Times New Roman" w:cs="Times New Roman"/>
          <w:b/>
          <w:color w:val="auto"/>
          <w:sz w:val="24"/>
        </w:rPr>
        <w:t>, EBX=Type)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7B83509" w14:textId="7A2E7BB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the block of memory to the console window in hexadecimal.</w:t>
      </w:r>
    </w:p>
    <w:p w14:paraId="3E0353A6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WriteBin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EBABB70" w14:textId="5840838B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an unsigned 32-bit integer to the console window in ASCII binary format.</w:t>
      </w:r>
    </w:p>
    <w:p w14:paraId="20497C84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WriteChar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CB58D55" w14:textId="20ACCD37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single character to the console window.</w:t>
      </w:r>
    </w:p>
    <w:p w14:paraId="69A63362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WriteDec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BFBC0F4" w14:textId="3E3A9D02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an unsigned 32-bit integer to the console window in decimal format.</w:t>
      </w:r>
    </w:p>
    <w:p w14:paraId="44A40B2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WriteHex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42650FE" w14:textId="280E38C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32-bit integer to the console window in hexadecimal format.</w:t>
      </w:r>
    </w:p>
    <w:p w14:paraId="62CF62E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WriteInt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3CFDFFF5" w14:textId="644C6BC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Writes a signed 32-bit integer to the console window in decimal format.</w:t>
      </w:r>
    </w:p>
    <w:p w14:paraId="4B2AC548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WriteString</w:t>
      </w:r>
      <w:proofErr w:type="spellEnd"/>
      <w:r w:rsidRPr="00587D52">
        <w:rPr>
          <w:b/>
        </w:rPr>
        <w:t xml:space="preserve"> </w:t>
      </w:r>
      <w:r w:rsidRPr="00587D52">
        <w:rPr>
          <w:rFonts w:ascii="Times New Roman" w:hAnsi="Times New Roman" w:cs="Times New Roman"/>
          <w:b/>
          <w:color w:val="auto"/>
          <w:sz w:val="24"/>
        </w:rPr>
        <w:t>(EDX= OFFSET String):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751321E" w14:textId="4911CE79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lastRenderedPageBreak/>
        <w:t>Write a null-terminated string to the console window.</w:t>
      </w:r>
    </w:p>
    <w:p w14:paraId="0A9BCE4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ReadChar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D898F07" w14:textId="42DF466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Waits for single character to be typed at the keyboard and returns that character.</w:t>
      </w:r>
    </w:p>
    <w:p w14:paraId="25462BA0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ReadDec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140BDF5" w14:textId="164662BA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an unsigned 32-bit integer from the keyboard.</w:t>
      </w:r>
    </w:p>
    <w:p w14:paraId="11E9EB60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ReadHex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BC4459B" w14:textId="1004597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 32-bit hexadecimal integers from the keyboard, terminated by the enter key.</w:t>
      </w:r>
    </w:p>
    <w:p w14:paraId="144EED7D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ReadInt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13AF30D7" w14:textId="55F788FB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 signed 32-bit integer from the keyboard, terminated by the enter key.</w:t>
      </w:r>
    </w:p>
    <w:p w14:paraId="28F8EB7C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ReadString</w:t>
      </w:r>
      <w:proofErr w:type="spellEnd"/>
      <w:r w:rsidRPr="00587D52">
        <w:rPr>
          <w:b/>
        </w:rPr>
        <w:t xml:space="preserve"> </w:t>
      </w:r>
      <w:r w:rsidRPr="00587D52">
        <w:rPr>
          <w:rFonts w:ascii="Times New Roman" w:hAnsi="Times New Roman" w:cs="Times New Roman"/>
          <w:b/>
          <w:color w:val="auto"/>
          <w:sz w:val="24"/>
        </w:rPr>
        <w:t>(EDX=OFFSET String, ECX=SIZEOF):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2F1604D" w14:textId="32F981E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Reads a string from the keyboard, terminated by the enter key.</w:t>
      </w:r>
    </w:p>
    <w:p w14:paraId="63762AD0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SetTextColor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(Background= Upper AL, Foreground= Lower AL)</w:t>
      </w:r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526080EF" w14:textId="706EBDD9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Sets the foreground and background colors of all subsequent text output to the console.</w:t>
      </w:r>
    </w:p>
    <w:p w14:paraId="2D7E8DA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GetTextColor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(Background= Upper AL, Foreground= Lower AL)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42C1C04" w14:textId="47554681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Returns the active foreground and background text colors in the console window.</w:t>
      </w:r>
    </w:p>
    <w:p w14:paraId="60F1562D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MsgBox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(EDX=OFFSET String, EBX= OFFSET Title)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5B8E27F8" w14:textId="6B0CB10E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Displays a pop-up message box.</w:t>
      </w:r>
    </w:p>
    <w:p w14:paraId="51F5907B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MsgBoxAsk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(EDX=OFFSET String, EBX= OFFSET Title)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77A04F13" w14:textId="2583F25D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Displays a yes/no question in a pop-up message box.</w:t>
      </w:r>
    </w:p>
    <w:p w14:paraId="32BBB6C7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WaitMsg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00904CB3" w14:textId="54B4AF73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Display a message and wait for the Enter key to be pressed.</w:t>
      </w:r>
    </w:p>
    <w:p w14:paraId="0486C445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b/>
          <w:color w:val="auto"/>
          <w:sz w:val="24"/>
        </w:rPr>
        <w:t>Delay: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6519908" w14:textId="665FCEA0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Pauses the program execution for a specified interval (in milliseconds).</w:t>
      </w:r>
    </w:p>
    <w:p w14:paraId="23DF8A6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getDateTime</w:t>
      </w:r>
      <w:proofErr w:type="spellEnd"/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982AD88" w14:textId="41242D02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Gets the current date and time from system</w:t>
      </w:r>
    </w:p>
    <w:p w14:paraId="798EBCDD" w14:textId="77777777" w:rsidR="00587D52" w:rsidRP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GetMaxXY</w:t>
      </w:r>
      <w:proofErr w:type="spellEnd"/>
      <w:r w:rsidR="00587D52" w:rsidRPr="00587D52">
        <w:rPr>
          <w:b/>
        </w:rPr>
        <w:t xml:space="preserve"> </w:t>
      </w:r>
      <w:r w:rsidR="00587D52" w:rsidRPr="00587D52">
        <w:rPr>
          <w:rFonts w:ascii="Times New Roman" w:hAnsi="Times New Roman" w:cs="Times New Roman"/>
          <w:b/>
          <w:color w:val="auto"/>
          <w:sz w:val="24"/>
        </w:rPr>
        <w:t>(DX=col, AX=row)</w:t>
      </w:r>
      <w:r w:rsidRPr="00587D52">
        <w:rPr>
          <w:rFonts w:ascii="Times New Roman" w:hAnsi="Times New Roman" w:cs="Times New Roman"/>
          <w:b/>
          <w:color w:val="auto"/>
          <w:sz w:val="24"/>
        </w:rPr>
        <w:t xml:space="preserve">: </w:t>
      </w:r>
    </w:p>
    <w:p w14:paraId="623BD742" w14:textId="51CE7C98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Gets the number of columns and rows in the console window buffer.</w:t>
      </w:r>
    </w:p>
    <w:p w14:paraId="69D8C7A7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587D52">
        <w:rPr>
          <w:rFonts w:ascii="Times New Roman" w:hAnsi="Times New Roman" w:cs="Times New Roman"/>
          <w:b/>
          <w:color w:val="auto"/>
          <w:sz w:val="24"/>
        </w:rPr>
        <w:t>Gotoxy</w:t>
      </w:r>
      <w:proofErr w:type="spellEnd"/>
      <w:r w:rsidR="00587D52" w:rsidRPr="00587D52">
        <w:rPr>
          <w:rFonts w:ascii="Times New Roman" w:hAnsi="Times New Roman" w:cs="Times New Roman"/>
          <w:b/>
          <w:color w:val="auto"/>
          <w:sz w:val="24"/>
        </w:rPr>
        <w:t xml:space="preserve"> (DH=row , DL=col)</w:t>
      </w:r>
      <w:r w:rsidRPr="00587D52">
        <w:rPr>
          <w:rFonts w:ascii="Times New Roman" w:hAnsi="Times New Roman" w:cs="Times New Roman"/>
          <w:b/>
          <w:color w:val="auto"/>
          <w:sz w:val="24"/>
        </w:rPr>
        <w:t>:</w:t>
      </w:r>
      <w:r w:rsidRPr="00587D52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2F1C821E" w14:textId="73F06ED5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Locates the cursor at a specific row and column in the console window. By default X coordinate range is 0-79 and Y coordinate range is 0-24.</w:t>
      </w:r>
    </w:p>
    <w:p w14:paraId="3A970F3F" w14:textId="77777777" w:rsidR="00587D52" w:rsidRDefault="00476F17" w:rsidP="00587D52">
      <w:pPr>
        <w:pStyle w:val="ListParagraph"/>
        <w:numPr>
          <w:ilvl w:val="0"/>
          <w:numId w:val="11"/>
        </w:numPr>
        <w:spacing w:after="0"/>
        <w:ind w:left="567" w:hanging="425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b/>
          <w:color w:val="auto"/>
          <w:sz w:val="24"/>
        </w:rPr>
        <w:t>Randomize:</w:t>
      </w:r>
    </w:p>
    <w:p w14:paraId="43A368E2" w14:textId="3BAB6D90" w:rsidR="00476F17" w:rsidRPr="00587D52" w:rsidRDefault="00476F17" w:rsidP="00587D52">
      <w:pPr>
        <w:pStyle w:val="ListParagraph"/>
        <w:spacing w:after="0"/>
        <w:ind w:left="567"/>
        <w:jc w:val="both"/>
        <w:rPr>
          <w:rFonts w:ascii="Times New Roman" w:hAnsi="Times New Roman" w:cs="Times New Roman"/>
          <w:color w:val="auto"/>
          <w:sz w:val="24"/>
        </w:rPr>
      </w:pPr>
      <w:r w:rsidRPr="00587D52">
        <w:rPr>
          <w:rFonts w:ascii="Times New Roman" w:hAnsi="Times New Roman" w:cs="Times New Roman"/>
          <w:color w:val="auto"/>
          <w:sz w:val="24"/>
        </w:rPr>
        <w:t>Seeds the random number generator with a unique value.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4"/>
        <w:gridCol w:w="927"/>
        <w:gridCol w:w="1500"/>
        <w:gridCol w:w="927"/>
        <w:gridCol w:w="1624"/>
        <w:gridCol w:w="927"/>
        <w:gridCol w:w="1923"/>
        <w:gridCol w:w="929"/>
      </w:tblGrid>
      <w:tr w:rsidR="00587D52" w14:paraId="176861D6" w14:textId="77777777" w:rsidTr="00587D52">
        <w:tc>
          <w:tcPr>
            <w:tcW w:w="5000" w:type="pct"/>
            <w:gridSpan w:val="8"/>
            <w:tcBorders>
              <w:bottom w:val="single" w:sz="18" w:space="0" w:color="auto"/>
            </w:tcBorders>
          </w:tcPr>
          <w:p w14:paraId="0853F19A" w14:textId="6DDE5C70" w:rsidR="00587D52" w:rsidRDefault="00587D52" w:rsidP="00587D52">
            <w:pPr>
              <w:jc w:val="center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 and Its Value</w:t>
            </w:r>
          </w:p>
        </w:tc>
      </w:tr>
      <w:tr w:rsidR="00587D52" w14:paraId="66E9E97D" w14:textId="77777777" w:rsidTr="00587D52">
        <w:tc>
          <w:tcPr>
            <w:tcW w:w="486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1A7E0DC2" w14:textId="1A023115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70E29C19" w14:textId="5A669C1B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773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408B5601" w14:textId="781DDF6A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3C6F45FF" w14:textId="2D10DB5F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837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13DD151E" w14:textId="7ABC9AB5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8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237FCC55" w14:textId="308811BC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  <w:tc>
          <w:tcPr>
            <w:tcW w:w="991" w:type="pct"/>
            <w:tcBorders>
              <w:top w:val="single" w:sz="18" w:space="0" w:color="auto"/>
              <w:left w:val="single" w:sz="18" w:space="0" w:color="auto"/>
            </w:tcBorders>
            <w:shd w:val="clear" w:color="auto" w:fill="F8CEC7" w:themeFill="accent3" w:themeFillTint="33"/>
          </w:tcPr>
          <w:p w14:paraId="78CEA7B3" w14:textId="6F1D1610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Color</w:t>
            </w:r>
          </w:p>
        </w:tc>
        <w:tc>
          <w:tcPr>
            <w:tcW w:w="479" w:type="pct"/>
            <w:tcBorders>
              <w:top w:val="single" w:sz="18" w:space="0" w:color="auto"/>
              <w:right w:val="single" w:sz="18" w:space="0" w:color="auto"/>
            </w:tcBorders>
            <w:shd w:val="clear" w:color="auto" w:fill="F8CEC7" w:themeFill="accent3" w:themeFillTint="33"/>
          </w:tcPr>
          <w:p w14:paraId="2B048187" w14:textId="49E44991" w:rsidR="00587D52" w:rsidRDefault="00587D52" w:rsidP="00587D52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Value</w:t>
            </w:r>
          </w:p>
        </w:tc>
      </w:tr>
      <w:tr w:rsidR="00587D52" w14:paraId="46042AC8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36AF4B42" w14:textId="2124CA40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Black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7DE6FD90" w14:textId="55E70CE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0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219A6E4E" w14:textId="52A15FA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Red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C867CE1" w14:textId="3636E979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0E7195B7" w14:textId="46B09A77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Gray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6893605" w14:textId="34FBB1F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48EA1B8F" w14:textId="4B7943A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Red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58300A33" w14:textId="36C6EC19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</w:p>
        </w:tc>
      </w:tr>
      <w:tr w:rsidR="00587D52" w14:paraId="623BF8A8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28EA15D9" w14:textId="168C515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Blue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3754DB7B" w14:textId="1BE7C45B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4D74D99F" w14:textId="7577BD54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24"/>
              </w:rPr>
              <w:t>Magneta</w:t>
            </w:r>
            <w:proofErr w:type="spellEnd"/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16CD7DBC" w14:textId="73A79BE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645D4805" w14:textId="7DD28C7A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Blue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69A0E6E4" w14:textId="36E6895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5CC6BB6D" w14:textId="7C180BC7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Magenta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4F113570" w14:textId="085C5BD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D</w:t>
            </w:r>
          </w:p>
        </w:tc>
      </w:tr>
      <w:tr w:rsidR="00587D52" w14:paraId="1DE73DB4" w14:textId="77777777" w:rsidTr="00587D52">
        <w:tc>
          <w:tcPr>
            <w:tcW w:w="486" w:type="pct"/>
            <w:tcBorders>
              <w:left w:val="single" w:sz="18" w:space="0" w:color="auto"/>
            </w:tcBorders>
          </w:tcPr>
          <w:p w14:paraId="31BF1F3F" w14:textId="5690437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Green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0C1E820A" w14:textId="25648BE3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</w:p>
        </w:tc>
        <w:tc>
          <w:tcPr>
            <w:tcW w:w="773" w:type="pct"/>
            <w:tcBorders>
              <w:left w:val="single" w:sz="18" w:space="0" w:color="auto"/>
            </w:tcBorders>
          </w:tcPr>
          <w:p w14:paraId="096F7E6C" w14:textId="09D85E5C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Brown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15519EF9" w14:textId="0015AC3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6</w:t>
            </w:r>
          </w:p>
        </w:tc>
        <w:tc>
          <w:tcPr>
            <w:tcW w:w="837" w:type="pct"/>
            <w:tcBorders>
              <w:left w:val="single" w:sz="18" w:space="0" w:color="auto"/>
            </w:tcBorders>
          </w:tcPr>
          <w:p w14:paraId="774C7099" w14:textId="3B0F7158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Green</w:t>
            </w:r>
          </w:p>
        </w:tc>
        <w:tc>
          <w:tcPr>
            <w:tcW w:w="478" w:type="pct"/>
            <w:tcBorders>
              <w:right w:val="single" w:sz="18" w:space="0" w:color="auto"/>
            </w:tcBorders>
          </w:tcPr>
          <w:p w14:paraId="4A889BFC" w14:textId="452F0B0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</w:p>
        </w:tc>
        <w:tc>
          <w:tcPr>
            <w:tcW w:w="991" w:type="pct"/>
            <w:tcBorders>
              <w:left w:val="single" w:sz="18" w:space="0" w:color="auto"/>
            </w:tcBorders>
          </w:tcPr>
          <w:p w14:paraId="75D4FCDE" w14:textId="231A74C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Yellow</w:t>
            </w:r>
          </w:p>
        </w:tc>
        <w:tc>
          <w:tcPr>
            <w:tcW w:w="479" w:type="pct"/>
            <w:tcBorders>
              <w:right w:val="single" w:sz="18" w:space="0" w:color="auto"/>
            </w:tcBorders>
          </w:tcPr>
          <w:p w14:paraId="06F5C730" w14:textId="5A3B2782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</w:p>
        </w:tc>
      </w:tr>
      <w:tr w:rsidR="00587D52" w14:paraId="6AFCA168" w14:textId="77777777" w:rsidTr="00587D52">
        <w:tc>
          <w:tcPr>
            <w:tcW w:w="486" w:type="pct"/>
            <w:tcBorders>
              <w:left w:val="single" w:sz="18" w:space="0" w:color="auto"/>
              <w:bottom w:val="single" w:sz="18" w:space="0" w:color="auto"/>
            </w:tcBorders>
          </w:tcPr>
          <w:p w14:paraId="4B36DDE2" w14:textId="49E5FCE5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Cyan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12EB097C" w14:textId="1D57391E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</w:p>
        </w:tc>
        <w:tc>
          <w:tcPr>
            <w:tcW w:w="773" w:type="pct"/>
            <w:tcBorders>
              <w:left w:val="single" w:sz="18" w:space="0" w:color="auto"/>
              <w:bottom w:val="single" w:sz="18" w:space="0" w:color="auto"/>
            </w:tcBorders>
          </w:tcPr>
          <w:p w14:paraId="5DD7A07A" w14:textId="20DA627A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Gray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34345EA2" w14:textId="703ED198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7</w:t>
            </w:r>
          </w:p>
        </w:tc>
        <w:tc>
          <w:tcPr>
            <w:tcW w:w="837" w:type="pct"/>
            <w:tcBorders>
              <w:left w:val="single" w:sz="18" w:space="0" w:color="auto"/>
              <w:bottom w:val="single" w:sz="18" w:space="0" w:color="auto"/>
            </w:tcBorders>
          </w:tcPr>
          <w:p w14:paraId="581F3F6C" w14:textId="25A86B3E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Light Cyan</w:t>
            </w:r>
          </w:p>
        </w:tc>
        <w:tc>
          <w:tcPr>
            <w:tcW w:w="478" w:type="pct"/>
            <w:tcBorders>
              <w:bottom w:val="single" w:sz="18" w:space="0" w:color="auto"/>
              <w:right w:val="single" w:sz="18" w:space="0" w:color="auto"/>
            </w:tcBorders>
          </w:tcPr>
          <w:p w14:paraId="41D0F284" w14:textId="38C69EC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B</w:t>
            </w:r>
          </w:p>
        </w:tc>
        <w:tc>
          <w:tcPr>
            <w:tcW w:w="991" w:type="pct"/>
            <w:tcBorders>
              <w:left w:val="single" w:sz="18" w:space="0" w:color="auto"/>
              <w:bottom w:val="single" w:sz="18" w:space="0" w:color="auto"/>
            </w:tcBorders>
          </w:tcPr>
          <w:p w14:paraId="07F49B75" w14:textId="201B17A1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White</w:t>
            </w:r>
          </w:p>
        </w:tc>
        <w:tc>
          <w:tcPr>
            <w:tcW w:w="479" w:type="pct"/>
            <w:tcBorders>
              <w:bottom w:val="single" w:sz="18" w:space="0" w:color="auto"/>
              <w:right w:val="single" w:sz="18" w:space="0" w:color="auto"/>
            </w:tcBorders>
          </w:tcPr>
          <w:p w14:paraId="4DFC8163" w14:textId="2A67841D" w:rsidR="00587D52" w:rsidRDefault="00587D52" w:rsidP="003B435E">
            <w:pPr>
              <w:jc w:val="both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h</w:t>
            </w:r>
          </w:p>
        </w:tc>
      </w:tr>
    </w:tbl>
    <w:p w14:paraId="49D65629" w14:textId="77777777" w:rsidR="0006627D" w:rsidRDefault="0006627D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</w:p>
    <w:p w14:paraId="5F6BD24B" w14:textId="13C88964" w:rsidR="00587D52" w:rsidRDefault="00587D52" w:rsidP="00587D52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</w:t>
      </w:r>
      <w:r w:rsidR="0006627D">
        <w:rPr>
          <w:rFonts w:ascii="Times New Roman" w:hAnsi="Times New Roman" w:cs="Times New Roman"/>
          <w:b/>
          <w:color w:val="auto"/>
          <w:sz w:val="24"/>
        </w:rPr>
        <w:t>4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761F7031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WriteDec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integer to be displayed is passed in EAX</w:t>
      </w:r>
    </w:p>
    <w:p w14:paraId="2F200B61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WriteString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offset of string to be written is passed in EDX</w:t>
      </w:r>
    </w:p>
    <w:p w14:paraId="0F4B84D8" w14:textId="7B61514A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2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2"/>
        </w:rPr>
        <w:t>WriteChar</w:t>
      </w:r>
      <w:proofErr w:type="spellEnd"/>
      <w:r w:rsidRPr="00E71E21">
        <w:rPr>
          <w:rFonts w:ascii="Times New Roman" w:hAnsi="Times New Roman" w:cs="Times New Roman"/>
          <w:b/>
          <w:color w:val="auto"/>
          <w:sz w:val="22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2"/>
        </w:rPr>
        <w:t>The character to be displayed is passed in AL</w:t>
      </w:r>
    </w:p>
    <w:p w14:paraId="1FCC721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0141185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394EDE5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Dash BYTE " - ", 0</w:t>
      </w:r>
    </w:p>
    <w:p w14:paraId="21B3FC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10EACAD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>main PROC</w:t>
      </w:r>
    </w:p>
    <w:p w14:paraId="1A73614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1FFh</w:t>
      </w:r>
    </w:p>
    <w:p w14:paraId="5766F6B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mov eax,1</w:t>
      </w:r>
    </w:p>
    <w:p w14:paraId="2412DCB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Dash</w:t>
      </w:r>
    </w:p>
    <w:p w14:paraId="02AA07F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50012E88" w14:textId="4D8FCBD2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WriteDec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; EAX is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writen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as a decimal number</w:t>
      </w:r>
    </w:p>
    <w:p w14:paraId="5862E508" w14:textId="2371532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EDX points to string</w:t>
      </w:r>
    </w:p>
    <w:p w14:paraId="64F95BA4" w14:textId="20381B0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WriteChar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AL is the character</w:t>
      </w:r>
    </w:p>
    <w:p w14:paraId="4D3D867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4C5C1536" w14:textId="09EE90DD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EAX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next character</w:t>
      </w:r>
    </w:p>
    <w:p w14:paraId="03A6A93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</w:p>
    <w:p w14:paraId="2BB73CD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2FA6AA8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3C78DD4F" w14:textId="005EB365" w:rsid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4C14EAE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1B11EB42" w14:textId="5F7887E8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05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59459CB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DumpMem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Pass offset of array in ESI, length of array in ECX &amp; type in EBX</w:t>
      </w:r>
    </w:p>
    <w:p w14:paraId="282A45B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78C17CB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16880DC6" w14:textId="0447A927" w:rsidR="0006627D" w:rsidRPr="00E71E21" w:rsidRDefault="0006627D" w:rsidP="00E71E21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SDWORD 12345678h, 8A4B2000h, 3434h, 7AB9h</w:t>
      </w:r>
    </w:p>
    <w:p w14:paraId="7C85354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1D58CDA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72D6BE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Display an array using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DumpMem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</w:t>
      </w:r>
    </w:p>
    <w:p w14:paraId="3357739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esi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starting OFFSET</w:t>
      </w:r>
    </w:p>
    <w:p w14:paraId="3CF962B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TYPE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doubleword = 4 bytes</w:t>
      </w:r>
    </w:p>
    <w:p w14:paraId="464C9C3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LENGTHOF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; number of units in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arrayD</w:t>
      </w:r>
      <w:proofErr w:type="spellEnd"/>
    </w:p>
    <w:p w14:paraId="04119106" w14:textId="38A0C06A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DumpMem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display memory</w:t>
      </w:r>
    </w:p>
    <w:p w14:paraId="30F538A5" w14:textId="0A026486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new line</w:t>
      </w:r>
    </w:p>
    <w:p w14:paraId="4A8AE4E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D7BB53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1DE446F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D9E0E32" w14:textId="598394A0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27E9B30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6"/>
        </w:rPr>
      </w:pPr>
    </w:p>
    <w:p w14:paraId="539346E4" w14:textId="0367C445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06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632EC066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ReadInt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Reads the signed integer into EAX</w:t>
      </w:r>
    </w:p>
    <w:p w14:paraId="1397EB10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WriteInt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Signed integer to be written is passed in EAX</w:t>
      </w:r>
    </w:p>
    <w:p w14:paraId="46218EC4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WriteHex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Hex value to be written is passed in EAX</w:t>
      </w:r>
    </w:p>
    <w:p w14:paraId="3EE1455C" w14:textId="07A4B82E" w:rsidR="00E71E21" w:rsidRPr="000C10E4" w:rsidRDefault="00E71E21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WriteBin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Binary value to be written is passed in EAX</w:t>
      </w:r>
    </w:p>
    <w:p w14:paraId="17A9007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4984D31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07A1FF3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COUNT = 4</w:t>
      </w:r>
    </w:p>
    <w:p w14:paraId="7F0C9D21" w14:textId="105A56BB" w:rsidR="0006627D" w:rsidRPr="00E71E21" w:rsidRDefault="0006627D" w:rsidP="00E71E21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prompt BYTE "Enter a 32-bit signed integer: ", 0</w:t>
      </w:r>
    </w:p>
    <w:p w14:paraId="21F4F77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4DC59F0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17224A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Ask the user to input a sequence of signed integers</w:t>
      </w:r>
    </w:p>
    <w:p w14:paraId="02F62B5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ecx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COUNT</w:t>
      </w:r>
    </w:p>
    <w:p w14:paraId="38E8587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L1:</w:t>
      </w:r>
    </w:p>
    <w:p w14:paraId="4496436B" w14:textId="03A3400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prompt</w:t>
      </w:r>
    </w:p>
    <w:p w14:paraId="53A53237" w14:textId="6D9C4A4F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038459BA" w14:textId="1449D80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ReadInt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input integer into EAX</w:t>
      </w:r>
    </w:p>
    <w:p w14:paraId="0772DDB6" w14:textId="46E1DAAC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new line</w:t>
      </w:r>
    </w:p>
    <w:p w14:paraId="5CB037E0" w14:textId="618EE26E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the integer in decimal, hexadecimal, and binary</w:t>
      </w:r>
    </w:p>
    <w:p w14:paraId="6F5C8562" w14:textId="6FF0F149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WriteInt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in signed decimal</w:t>
      </w:r>
    </w:p>
    <w:p w14:paraId="4B75E7DA" w14:textId="084EE58A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054C7BBA" w14:textId="09656393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WriteHex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display in hexadecimal</w:t>
      </w:r>
    </w:p>
    <w:p w14:paraId="623346C4" w14:textId="05356390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642EAFE2" w14:textId="11A9C12B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WriteBin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display in binary</w:t>
      </w:r>
    </w:p>
    <w:p w14:paraId="6E1E5368" w14:textId="6C33112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1C72A29C" w14:textId="7E260990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Crlf</w:t>
      </w:r>
      <w:proofErr w:type="spellEnd"/>
    </w:p>
    <w:p w14:paraId="74D50ED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Loop L1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repeat the loop</w:t>
      </w:r>
    </w:p>
    <w:p w14:paraId="2CA64118" w14:textId="77777777" w:rsidR="0006627D" w:rsidRPr="0006627D" w:rsidRDefault="0006627D" w:rsidP="00E71E21">
      <w:pPr>
        <w:pStyle w:val="ListParagraph"/>
        <w:spacing w:after="0"/>
        <w:ind w:left="993" w:firstLine="447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011BEF3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08F7BDBD" w14:textId="3C37A663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3DF6F54D" w14:textId="77777777" w:rsidR="0006627D" w:rsidRP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</w:p>
    <w:p w14:paraId="23369FC7" w14:textId="4D5F627C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07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F520177" w14:textId="6A1F7C3A" w:rsidR="00E71E21" w:rsidRPr="000C10E4" w:rsidRDefault="00E71E21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SetTextColor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Background &amp; foreground colors are passed to EAX</w:t>
      </w:r>
    </w:p>
    <w:p w14:paraId="4E301FF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274790F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7F9110B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str1 BYTE "Sample string in color", 0</w:t>
      </w:r>
    </w:p>
    <w:p w14:paraId="7B3B5D8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2F7EDEA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3131715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eax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yellow + (blue*16)</w:t>
      </w:r>
    </w:p>
    <w:p w14:paraId="50D5A59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SetTextColor</w:t>
      </w:r>
      <w:proofErr w:type="spellEnd"/>
    </w:p>
    <w:p w14:paraId="2F3E784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str1</w:t>
      </w:r>
    </w:p>
    <w:p w14:paraId="0A99479D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WriteString</w:t>
      </w:r>
      <w:proofErr w:type="spellEnd"/>
    </w:p>
    <w:p w14:paraId="355D034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4C53082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286C2F03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66CB1AC4" w14:textId="11844695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1A946C17" w14:textId="77777777" w:rsidR="0006627D" w:rsidRPr="00E71E21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8"/>
        </w:rPr>
      </w:pPr>
    </w:p>
    <w:p w14:paraId="18CEC5B8" w14:textId="6BB4E4F3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08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15C03664" w14:textId="4EDD7011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MsgBox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Offset of </w:t>
      </w:r>
      <w:r>
        <w:rPr>
          <w:rFonts w:ascii="Times New Roman" w:hAnsi="Times New Roman" w:cs="Times New Roman"/>
          <w:color w:val="auto"/>
          <w:sz w:val="24"/>
        </w:rPr>
        <w:t>content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string is passed in EDX. Offset of caption is passed in EBX.</w:t>
      </w:r>
    </w:p>
    <w:p w14:paraId="6A6AF7A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24AB540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5BC3574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caption BYTE "Dialog Title", 0</w:t>
      </w:r>
    </w:p>
    <w:p w14:paraId="6FF8044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BYTE "This is a pop-up message box.", 0ah</w:t>
      </w:r>
    </w:p>
    <w:p w14:paraId="18C7F3B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BYTE "Click OK to continue...", 0</w:t>
      </w:r>
    </w:p>
    <w:p w14:paraId="49DCFBF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3DBACF5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42B1985F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0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 no caption</w:t>
      </w:r>
    </w:p>
    <w:p w14:paraId="322F44D6" w14:textId="177DCCC8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contents</w:t>
      </w:r>
    </w:p>
    <w:p w14:paraId="5A7094C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</w:t>
      </w:r>
      <w:proofErr w:type="spellEnd"/>
    </w:p>
    <w:p w14:paraId="2C08FB6D" w14:textId="5025C6B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caption</w:t>
      </w:r>
    </w:p>
    <w:p w14:paraId="6FA2499B" w14:textId="7463EDA5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lastRenderedPageBreak/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, OFFSET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HelloMsg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="00E71E21">
        <w:rPr>
          <w:rFonts w:ascii="Times New Roman" w:hAnsi="Times New Roman" w:cs="Times New Roman"/>
          <w:color w:val="EA6D59" w:themeColor="accent3" w:themeTint="99"/>
          <w:sz w:val="24"/>
        </w:rPr>
        <w:tab/>
      </w: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; contents</w:t>
      </w:r>
    </w:p>
    <w:p w14:paraId="3FEEA45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</w:t>
      </w:r>
      <w:proofErr w:type="spellEnd"/>
    </w:p>
    <w:p w14:paraId="4122653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exit</w:t>
      </w:r>
    </w:p>
    <w:p w14:paraId="5F917B6B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143804CE" w14:textId="751AFAB3" w:rsid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2710963F" w14:textId="77777777" w:rsidR="0006627D" w:rsidRPr="00E71E21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14"/>
        </w:rPr>
      </w:pPr>
    </w:p>
    <w:p w14:paraId="4AE70353" w14:textId="03A41005" w:rsidR="0006627D" w:rsidRDefault="0006627D" w:rsidP="0006627D">
      <w:pPr>
        <w:spacing w:after="0"/>
        <w:jc w:val="both"/>
        <w:rPr>
          <w:rFonts w:ascii="Times New Roman" w:hAnsi="Times New Roman" w:cs="Times New Roman"/>
          <w:b/>
          <w:color w:val="auto"/>
          <w:sz w:val="24"/>
        </w:rPr>
      </w:pPr>
      <w:r w:rsidRPr="000C10E4">
        <w:rPr>
          <w:rFonts w:ascii="Times New Roman" w:hAnsi="Times New Roman" w:cs="Times New Roman"/>
          <w:b/>
          <w:color w:val="auto"/>
          <w:sz w:val="24"/>
        </w:rPr>
        <w:t>Example</w:t>
      </w:r>
      <w:r>
        <w:rPr>
          <w:rFonts w:ascii="Times New Roman" w:hAnsi="Times New Roman" w:cs="Times New Roman"/>
          <w:b/>
          <w:color w:val="auto"/>
          <w:sz w:val="24"/>
        </w:rPr>
        <w:t xml:space="preserve"> 09</w:t>
      </w:r>
      <w:r w:rsidRPr="000C10E4">
        <w:rPr>
          <w:rFonts w:ascii="Times New Roman" w:hAnsi="Times New Roman" w:cs="Times New Roman"/>
          <w:b/>
          <w:color w:val="auto"/>
          <w:sz w:val="24"/>
        </w:rPr>
        <w:t>:</w:t>
      </w:r>
    </w:p>
    <w:p w14:paraId="59658926" w14:textId="77777777" w:rsidR="00E71E21" w:rsidRPr="00E71E21" w:rsidRDefault="00E71E21" w:rsidP="00E71E21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proofErr w:type="spellStart"/>
      <w:r w:rsidRPr="00E71E21">
        <w:rPr>
          <w:rFonts w:ascii="Times New Roman" w:hAnsi="Times New Roman" w:cs="Times New Roman"/>
          <w:b/>
          <w:color w:val="auto"/>
          <w:sz w:val="24"/>
        </w:rPr>
        <w:t>MsgBoxAsk</w:t>
      </w:r>
      <w:proofErr w:type="spellEnd"/>
      <w:r w:rsidRPr="00E71E21">
        <w:rPr>
          <w:rFonts w:ascii="Times New Roman" w:hAnsi="Times New Roman" w:cs="Times New Roman"/>
          <w:b/>
          <w:color w:val="auto"/>
          <w:sz w:val="24"/>
        </w:rPr>
        <w:t xml:space="preserve">: </w:t>
      </w:r>
      <w:r w:rsidRPr="00E71E21">
        <w:rPr>
          <w:rFonts w:ascii="Times New Roman" w:hAnsi="Times New Roman" w:cs="Times New Roman"/>
          <w:color w:val="auto"/>
          <w:sz w:val="24"/>
        </w:rPr>
        <w:t>Offset of question string is passed in EDX. Offset of caption is passed in EBX.</w:t>
      </w:r>
    </w:p>
    <w:p w14:paraId="4807416B" w14:textId="13414F00" w:rsidR="00E71E21" w:rsidRPr="00E71E21" w:rsidRDefault="00E71E21" w:rsidP="0006627D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  <w:r w:rsidRPr="00E71E21">
        <w:rPr>
          <w:rFonts w:ascii="Times New Roman" w:hAnsi="Times New Roman" w:cs="Times New Roman"/>
          <w:color w:val="auto"/>
          <w:sz w:val="24"/>
        </w:rPr>
        <w:t>Selected value is returned in EAX (</w:t>
      </w:r>
      <w:proofErr w:type="gramStart"/>
      <w:r w:rsidRPr="00E71E21">
        <w:rPr>
          <w:rFonts w:ascii="Times New Roman" w:hAnsi="Times New Roman" w:cs="Times New Roman"/>
          <w:color w:val="auto"/>
          <w:sz w:val="24"/>
        </w:rPr>
        <w:t>I</w:t>
      </w:r>
      <w:r>
        <w:rPr>
          <w:rFonts w:ascii="Times New Roman" w:hAnsi="Times New Roman" w:cs="Times New Roman"/>
          <w:color w:val="auto"/>
          <w:sz w:val="24"/>
        </w:rPr>
        <w:t>f :</w:t>
      </w:r>
      <w:proofErr w:type="gramEnd"/>
      <w:r>
        <w:rPr>
          <w:rFonts w:ascii="Times New Roman" w:hAnsi="Times New Roman" w:cs="Times New Roman"/>
          <w:color w:val="auto"/>
          <w:sz w:val="24"/>
        </w:rPr>
        <w:t xml:space="preserve">   </w:t>
      </w:r>
      <w:r w:rsidRPr="00E71E21">
        <w:rPr>
          <w:rFonts w:ascii="Times New Roman" w:hAnsi="Times New Roman" w:cs="Times New Roman"/>
          <w:color w:val="auto"/>
          <w:sz w:val="24"/>
        </w:rPr>
        <w:t>YES equal to 6</w:t>
      </w:r>
      <w:r>
        <w:rPr>
          <w:rFonts w:ascii="Times New Roman" w:hAnsi="Times New Roman" w:cs="Times New Roman"/>
          <w:color w:val="auto"/>
          <w:sz w:val="24"/>
        </w:rPr>
        <w:t xml:space="preserve">  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</w:rPr>
        <w:t xml:space="preserve">OR   </w:t>
      </w:r>
      <w:r w:rsidRPr="00E71E21">
        <w:rPr>
          <w:rFonts w:ascii="Times New Roman" w:hAnsi="Times New Roman" w:cs="Times New Roman"/>
          <w:color w:val="auto"/>
          <w:sz w:val="24"/>
        </w:rPr>
        <w:t xml:space="preserve"> I</w:t>
      </w:r>
      <w:r>
        <w:rPr>
          <w:rFonts w:ascii="Times New Roman" w:hAnsi="Times New Roman" w:cs="Times New Roman"/>
          <w:color w:val="auto"/>
          <w:sz w:val="24"/>
        </w:rPr>
        <w:t xml:space="preserve">f:   </w:t>
      </w:r>
      <w:r w:rsidRPr="00E71E21">
        <w:rPr>
          <w:rFonts w:ascii="Times New Roman" w:hAnsi="Times New Roman" w:cs="Times New Roman"/>
          <w:color w:val="auto"/>
          <w:sz w:val="24"/>
        </w:rPr>
        <w:t>NO equal to 7)</w:t>
      </w:r>
    </w:p>
    <w:p w14:paraId="54D05A1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INCLUDE Irvine32.inc</w:t>
      </w:r>
    </w:p>
    <w:p w14:paraId="581CDBE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.data</w:t>
      </w:r>
    </w:p>
    <w:p w14:paraId="662C1111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caption BYTE "Survey Completed",0</w:t>
      </w:r>
    </w:p>
    <w:p w14:paraId="43979A3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question BYTE "Thank you for completing the survey.", 0ah</w:t>
      </w:r>
    </w:p>
    <w:p w14:paraId="2A03C5B6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BYTE "Would you like to receive the results?", 0</w:t>
      </w:r>
    </w:p>
    <w:p w14:paraId="6DC4A48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.code</w:t>
      </w:r>
    </w:p>
    <w:p w14:paraId="2BE84E25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PROC</w:t>
      </w:r>
    </w:p>
    <w:p w14:paraId="0A0AB464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</w:p>
    <w:p w14:paraId="57B716B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question</w:t>
      </w:r>
    </w:p>
    <w:p w14:paraId="25EFB27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MsgBoxAsk</w:t>
      </w:r>
      <w:proofErr w:type="spellEnd"/>
    </w:p>
    <w:p w14:paraId="779E515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;(check return value in EAX)</w:t>
      </w:r>
    </w:p>
    <w:p w14:paraId="0FA3C68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19042B59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ebx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caption</w:t>
      </w:r>
    </w:p>
    <w:p w14:paraId="4FFFA3F0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mov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 xml:space="preserve">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edx</w:t>
      </w:r>
      <w:proofErr w:type="spellEnd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, OFFSET question</w:t>
      </w:r>
    </w:p>
    <w:p w14:paraId="1D410748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MsgBoxAsk</w:t>
      </w:r>
      <w:proofErr w:type="spellEnd"/>
    </w:p>
    <w:p w14:paraId="62C10782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>;(check return value in EAX)</w:t>
      </w:r>
    </w:p>
    <w:p w14:paraId="2249E27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ab/>
        <w:t xml:space="preserve">call </w:t>
      </w:r>
      <w:proofErr w:type="spellStart"/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DumpRegs</w:t>
      </w:r>
      <w:proofErr w:type="spellEnd"/>
    </w:p>
    <w:p w14:paraId="0781B9B7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exit</w:t>
      </w:r>
    </w:p>
    <w:p w14:paraId="16BE43BA" w14:textId="77777777" w:rsidR="0006627D" w:rsidRPr="0006627D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main ENDP</w:t>
      </w:r>
    </w:p>
    <w:p w14:paraId="501847B1" w14:textId="1C38EA6C" w:rsidR="0006627D" w:rsidRPr="00587D52" w:rsidRDefault="0006627D" w:rsidP="0006627D">
      <w:pPr>
        <w:pStyle w:val="ListParagraph"/>
        <w:spacing w:after="0"/>
        <w:ind w:left="993"/>
        <w:jc w:val="both"/>
        <w:rPr>
          <w:rFonts w:ascii="Times New Roman" w:hAnsi="Times New Roman" w:cs="Times New Roman"/>
          <w:color w:val="EA6D59" w:themeColor="accent3" w:themeTint="99"/>
          <w:sz w:val="24"/>
        </w:rPr>
      </w:pPr>
      <w:r w:rsidRPr="0006627D">
        <w:rPr>
          <w:rFonts w:ascii="Times New Roman" w:hAnsi="Times New Roman" w:cs="Times New Roman"/>
          <w:color w:val="EA6D59" w:themeColor="accent3" w:themeTint="99"/>
          <w:sz w:val="24"/>
        </w:rPr>
        <w:t>END main</w:t>
      </w:r>
    </w:p>
    <w:p w14:paraId="6394410C" w14:textId="77777777" w:rsidR="00AE558E" w:rsidRDefault="00AE558E" w:rsidP="00301F82">
      <w:pPr>
        <w:spacing w:after="0"/>
        <w:jc w:val="both"/>
        <w:rPr>
          <w:rFonts w:ascii="Times New Roman" w:hAnsi="Times New Roman" w:cs="Times New Roman"/>
          <w:color w:val="auto"/>
          <w:sz w:val="24"/>
        </w:rPr>
      </w:pPr>
    </w:p>
    <w:p w14:paraId="40F2B03B" w14:textId="77777777" w:rsidR="00AE558E" w:rsidRDefault="00AE558E">
      <w:pPr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br w:type="page"/>
      </w:r>
    </w:p>
    <w:p w14:paraId="3F58807D" w14:textId="1B6D462E" w:rsidR="0035222B" w:rsidRDefault="0035222B" w:rsidP="00301F82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 xml:space="preserve">Lab </w:t>
      </w:r>
      <w:r w:rsidR="007D7927">
        <w:rPr>
          <w:rFonts w:ascii="Times New Roman" w:hAnsi="Times New Roman" w:cs="Times New Roman"/>
          <w:b/>
          <w:color w:val="auto"/>
          <w:sz w:val="28"/>
          <w:u w:val="single"/>
        </w:rPr>
        <w:t>Task(s)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0F4488DB" w14:textId="4D5174C8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>Initialize an array named Source and use a loop with indexed addressing to copy a string represented as an array of bytes with a null terminator value in an array named as target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081B6412" w14:textId="075E95EB" w:rsidR="00E24E7C" w:rsidRPr="00E24E7C" w:rsidRDefault="00E24E7C" w:rsidP="00E24E7C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drawing>
          <wp:inline distT="0" distB="0" distL="0" distR="0" wp14:anchorId="52AA1C2E" wp14:editId="6C83B04C">
            <wp:extent cx="6189345" cy="276161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1B97" w14:textId="357E2CBF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 xml:space="preserve">Use a loop with direct or indirect addressing to reverse the elements of an integer array in place. Do not copy elements to any other array. </w:t>
      </w:r>
      <w:r w:rsidR="00135463">
        <w:rPr>
          <w:rFonts w:ascii="Times New Roman" w:hAnsi="Times New Roman" w:cs="Times New Roman"/>
          <w:color w:val="auto"/>
          <w:sz w:val="28"/>
        </w:rPr>
        <w:t>You can u</w:t>
      </w:r>
      <w:r w:rsidRPr="00AE558E">
        <w:rPr>
          <w:rFonts w:ascii="Times New Roman" w:hAnsi="Times New Roman" w:cs="Times New Roman"/>
          <w:color w:val="auto"/>
          <w:sz w:val="28"/>
        </w:rPr>
        <w:t>se SIZEOF, TYPE and LENGTHOF operators to make program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 w:rsidRPr="00AE558E">
        <w:rPr>
          <w:rFonts w:ascii="Times New Roman" w:hAnsi="Times New Roman" w:cs="Times New Roman"/>
          <w:color w:val="auto"/>
          <w:sz w:val="28"/>
        </w:rPr>
        <w:t>flexible.</w:t>
      </w:r>
    </w:p>
    <w:p w14:paraId="130F4282" w14:textId="21EA343C" w:rsidR="00E24E7C" w:rsidRPr="00E24E7C" w:rsidRDefault="00E24E7C" w:rsidP="00E24E7C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drawing>
          <wp:inline distT="0" distB="0" distL="0" distR="0" wp14:anchorId="30E29EF1" wp14:editId="662BE8E9">
            <wp:extent cx="6189345" cy="3559175"/>
            <wp:effectExtent l="0" t="0" r="190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8A4F" w14:textId="5CEFE30A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 w:rsidRPr="00AE558E">
        <w:rPr>
          <w:rFonts w:ascii="Times New Roman" w:hAnsi="Times New Roman" w:cs="Times New Roman"/>
          <w:color w:val="auto"/>
          <w:sz w:val="28"/>
        </w:rPr>
        <w:t>Write a program that uses a loop to calculate the first ten numbers of Fibonacci sequence.</w:t>
      </w:r>
    </w:p>
    <w:p w14:paraId="3D9311F4" w14:textId="3AE5810F" w:rsidR="00E24E7C" w:rsidRPr="00E24E7C" w:rsidRDefault="00E24E7C" w:rsidP="00E24E7C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1194ED4D" wp14:editId="2CE432D5">
            <wp:extent cx="6189345" cy="3098800"/>
            <wp:effectExtent l="0" t="0" r="190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A413" w14:textId="5574D520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Write a nested Loop Program that give following output.</w:t>
      </w:r>
    </w:p>
    <w:p w14:paraId="7E21172B" w14:textId="4A90943C" w:rsidR="00AE558E" w:rsidRDefault="00975E7A" w:rsidP="00975E7A">
      <w:pPr>
        <w:pStyle w:val="ListParagraph"/>
        <w:spacing w:after="0"/>
        <w:ind w:left="426" w:hanging="426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  <w:lang w:eastAsia="en-US" w:bidi="ar-SA"/>
        </w:rPr>
        <w:drawing>
          <wp:inline distT="0" distB="0" distL="0" distR="0" wp14:anchorId="2793AB26" wp14:editId="7ADA1B8C">
            <wp:extent cx="954156" cy="14141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4002" cy="14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F2D0" w14:textId="01169299" w:rsidR="00E24E7C" w:rsidRDefault="00E24E7C" w:rsidP="00E24E7C">
      <w:pPr>
        <w:pStyle w:val="ListParagraph"/>
        <w:spacing w:after="0"/>
        <w:ind w:left="426" w:hanging="426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drawing>
          <wp:inline distT="0" distB="0" distL="0" distR="0" wp14:anchorId="5A02B16D" wp14:editId="1C31CA96">
            <wp:extent cx="6189345" cy="385127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A9A" w14:textId="1044F9D3" w:rsidR="00AE558E" w:rsidRDefault="00AE558E" w:rsidP="00AE558E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Write a program that enquire user about the quantity of Fibonacci sequence numbers to be display.</w:t>
      </w:r>
    </w:p>
    <w:p w14:paraId="3D3592F7" w14:textId="553589AD" w:rsidR="00E24E7C" w:rsidRPr="00E24E7C" w:rsidRDefault="00E24E7C" w:rsidP="00E24E7C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lastRenderedPageBreak/>
        <w:drawing>
          <wp:inline distT="0" distB="0" distL="0" distR="0" wp14:anchorId="01EF85B2" wp14:editId="55485429">
            <wp:extent cx="6189345" cy="356489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F307" w14:textId="64F1473E" w:rsidR="003A67DF" w:rsidRDefault="00C823A8" w:rsidP="003A67DF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Implement task4 but user give input for number of lines for that triangle.</w:t>
      </w:r>
    </w:p>
    <w:p w14:paraId="52D19ADC" w14:textId="36C80C79" w:rsidR="00E24E7C" w:rsidRPr="00E24E7C" w:rsidRDefault="00E24E7C" w:rsidP="00E24E7C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bookmarkStart w:id="6" w:name="_GoBack"/>
      <w:r>
        <w:rPr>
          <w:rFonts w:ascii="Times New Roman" w:hAnsi="Times New Roman" w:cs="Times New Roman"/>
          <w:noProof/>
          <w:color w:val="auto"/>
          <w:sz w:val="28"/>
          <w:lang w:eastAsia="en-US" w:bidi="ar-SA"/>
        </w:rPr>
        <w:drawing>
          <wp:inline distT="0" distB="0" distL="0" distR="0" wp14:anchorId="3393564C" wp14:editId="7EE13CDC">
            <wp:extent cx="6189345" cy="3840480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747059E" w14:textId="569FE633" w:rsidR="003A67DF" w:rsidRDefault="003A67DF" w:rsidP="003A67DF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</w:p>
    <w:p w14:paraId="52BB01CE" w14:textId="41ED229B" w:rsidR="003A67DF" w:rsidRDefault="003A67DF" w:rsidP="003A67DF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Bonus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 xml:space="preserve"> </w:t>
      </w:r>
      <w:r w:rsidR="007D7927">
        <w:rPr>
          <w:rFonts w:ascii="Times New Roman" w:hAnsi="Times New Roman" w:cs="Times New Roman"/>
          <w:b/>
          <w:color w:val="auto"/>
          <w:sz w:val="28"/>
          <w:u w:val="single"/>
        </w:rPr>
        <w:t>Task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4E9588B4" w14:textId="6914F111" w:rsidR="00135463" w:rsidRDefault="00135463" w:rsidP="003A67DF">
      <w:pPr>
        <w:spacing w:after="0"/>
        <w:jc w:val="both"/>
        <w:rPr>
          <w:rFonts w:ascii="Times New Roman" w:hAnsi="Times New Roman" w:cs="Times New Roman"/>
          <w:color w:val="auto"/>
          <w:sz w:val="28"/>
        </w:rPr>
      </w:pPr>
      <w:r w:rsidRPr="00135463">
        <w:rPr>
          <w:rFonts w:ascii="Times New Roman" w:hAnsi="Times New Roman" w:cs="Times New Roman"/>
          <w:color w:val="auto"/>
          <w:sz w:val="28"/>
        </w:rPr>
        <w:t>Write a program that uses a nested loop to implement following patterns</w:t>
      </w:r>
      <w:r w:rsidR="0031714B">
        <w:rPr>
          <w:rFonts w:ascii="Times New Roman" w:hAnsi="Times New Roman" w:cs="Times New Roman"/>
          <w:color w:val="auto"/>
          <w:sz w:val="28"/>
        </w:rPr>
        <w:t xml:space="preserve"> (without using </w:t>
      </w:r>
      <w:proofErr w:type="spellStart"/>
      <w:r w:rsidR="0031714B">
        <w:rPr>
          <w:rFonts w:ascii="Times New Roman" w:hAnsi="Times New Roman" w:cs="Times New Roman"/>
          <w:color w:val="auto"/>
          <w:sz w:val="28"/>
        </w:rPr>
        <w:t>gotoxy</w:t>
      </w:r>
      <w:proofErr w:type="spellEnd"/>
      <w:r w:rsidR="0031714B">
        <w:rPr>
          <w:rFonts w:ascii="Times New Roman" w:hAnsi="Times New Roman" w:cs="Times New Roman"/>
          <w:color w:val="auto"/>
          <w:sz w:val="28"/>
        </w:rPr>
        <w:t xml:space="preserve"> procedure)</w:t>
      </w:r>
      <w:r>
        <w:rPr>
          <w:rFonts w:ascii="Times New Roman" w:hAnsi="Times New Roman" w:cs="Times New Roman"/>
          <w:color w:val="auto"/>
          <w:sz w:val="28"/>
        </w:rPr>
        <w:t>.</w:t>
      </w:r>
    </w:p>
    <w:p w14:paraId="4F4F2132" w14:textId="21F284B3" w:rsidR="003A67DF" w:rsidRDefault="00135463" w:rsidP="00135463">
      <w:pPr>
        <w:spacing w:after="0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noProof/>
          <w:lang w:eastAsia="en-US" w:bidi="ar-SA"/>
        </w:rPr>
        <w:lastRenderedPageBreak/>
        <w:drawing>
          <wp:inline distT="0" distB="0" distL="0" distR="0" wp14:anchorId="37E68A28" wp14:editId="19CB7559">
            <wp:extent cx="4101003" cy="10893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1389" cy="10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192" w14:textId="77777777" w:rsidR="007D7927" w:rsidRDefault="007D7927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</w:p>
    <w:p w14:paraId="20B6021D" w14:textId="64CB56E5" w:rsidR="007D7927" w:rsidRDefault="007D7927" w:rsidP="007D7927">
      <w:pPr>
        <w:spacing w:after="0"/>
        <w:jc w:val="both"/>
        <w:rPr>
          <w:rFonts w:ascii="Times New Roman" w:hAnsi="Times New Roman" w:cs="Times New Roman"/>
          <w:b/>
          <w:color w:val="auto"/>
          <w:sz w:val="28"/>
          <w:u w:val="single"/>
        </w:rPr>
      </w:pPr>
      <w:r>
        <w:rPr>
          <w:rFonts w:ascii="Times New Roman" w:hAnsi="Times New Roman" w:cs="Times New Roman"/>
          <w:b/>
          <w:color w:val="auto"/>
          <w:sz w:val="28"/>
          <w:u w:val="single"/>
        </w:rPr>
        <w:t>Post Lab Task</w:t>
      </w:r>
      <w:r w:rsidRPr="0035222B">
        <w:rPr>
          <w:rFonts w:ascii="Times New Roman" w:hAnsi="Times New Roman" w:cs="Times New Roman"/>
          <w:b/>
          <w:color w:val="auto"/>
          <w:sz w:val="28"/>
          <w:u w:val="single"/>
        </w:rPr>
        <w:t>:</w:t>
      </w:r>
    </w:p>
    <w:p w14:paraId="6FD98FEE" w14:textId="11AB4F10" w:rsidR="007D7927" w:rsidRDefault="007D7927" w:rsidP="007D7927">
      <w:p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You are required to practice the “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WaitMsg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r w:rsidRPr="007D7927">
        <w:rPr>
          <w:rFonts w:ascii="Times New Roman" w:hAnsi="Times New Roman" w:cs="Times New Roman"/>
          <w:color w:val="auto"/>
          <w:sz w:val="28"/>
        </w:rPr>
        <w:t>Delay</w:t>
      </w:r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getDateTime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GetMaxXY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Gotoxy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, </w:t>
      </w:r>
      <w:r w:rsidRPr="007D7927">
        <w:rPr>
          <w:rFonts w:ascii="Times New Roman" w:hAnsi="Times New Roman" w:cs="Times New Roman"/>
          <w:color w:val="auto"/>
          <w:sz w:val="28"/>
        </w:rPr>
        <w:t>Randomize</w:t>
      </w:r>
      <w:r>
        <w:rPr>
          <w:rFonts w:ascii="Times New Roman" w:hAnsi="Times New Roman" w:cs="Times New Roman"/>
          <w:color w:val="auto"/>
          <w:sz w:val="28"/>
        </w:rPr>
        <w:t xml:space="preserve">, </w:t>
      </w:r>
      <w:proofErr w:type="spellStart"/>
      <w:r w:rsidRPr="007D7927">
        <w:rPr>
          <w:rFonts w:ascii="Times New Roman" w:hAnsi="Times New Roman" w:cs="Times New Roman"/>
          <w:color w:val="auto"/>
          <w:sz w:val="28"/>
        </w:rPr>
        <w:t>GetMSeconds</w:t>
      </w:r>
      <w:proofErr w:type="spellEnd"/>
      <w:r>
        <w:rPr>
          <w:rFonts w:ascii="Times New Roman" w:hAnsi="Times New Roman" w:cs="Times New Roman"/>
          <w:color w:val="auto"/>
          <w:sz w:val="28"/>
        </w:rPr>
        <w:t>” procedures.</w:t>
      </w:r>
    </w:p>
    <w:p w14:paraId="46D4538D" w14:textId="5CAA69DE" w:rsidR="007D7927" w:rsidRDefault="007D7927" w:rsidP="007D7927">
      <w:pPr>
        <w:spacing w:after="0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 xml:space="preserve">Try to go through </w:t>
      </w:r>
      <w:proofErr w:type="spellStart"/>
      <w:r>
        <w:rPr>
          <w:rFonts w:ascii="Times New Roman" w:hAnsi="Times New Roman" w:cs="Times New Roman"/>
          <w:color w:val="auto"/>
          <w:sz w:val="28"/>
        </w:rPr>
        <w:t>filehandling</w:t>
      </w:r>
      <w:proofErr w:type="spellEnd"/>
      <w:r>
        <w:rPr>
          <w:rFonts w:ascii="Times New Roman" w:hAnsi="Times New Roman" w:cs="Times New Roman"/>
          <w:color w:val="auto"/>
          <w:sz w:val="28"/>
        </w:rPr>
        <w:t xml:space="preserve"> procedures.</w:t>
      </w:r>
    </w:p>
    <w:p w14:paraId="1A84B3BA" w14:textId="0766048A" w:rsidR="00AC1D50" w:rsidRDefault="00AC1D50" w:rsidP="000622D3">
      <w:pPr>
        <w:jc w:val="right"/>
      </w:pPr>
    </w:p>
    <w:p w14:paraId="6FC8DA7A" w14:textId="07726AF1" w:rsidR="007D7927" w:rsidRDefault="007D7927" w:rsidP="000622D3">
      <w:pPr>
        <w:jc w:val="right"/>
      </w:pPr>
    </w:p>
    <w:p w14:paraId="4B7D5353" w14:textId="77777777" w:rsidR="007D7927" w:rsidRPr="000622D3" w:rsidRDefault="007D7927" w:rsidP="000622D3">
      <w:pPr>
        <w:jc w:val="right"/>
      </w:pPr>
    </w:p>
    <w:sectPr w:rsidR="007D7927" w:rsidRPr="000622D3" w:rsidSect="00152AC2">
      <w:headerReference w:type="even" r:id="rId18"/>
      <w:headerReference w:type="default" r:id="rId19"/>
      <w:footerReference w:type="even" r:id="rId20"/>
      <w:footerReference w:type="default" r:id="rId21"/>
      <w:pgSz w:w="11907" w:h="16839" w:code="9"/>
      <w:pgMar w:top="-1260" w:right="1080" w:bottom="284" w:left="108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9DB08" w14:textId="77777777" w:rsidR="00672F54" w:rsidRDefault="00672F54">
      <w:r>
        <w:separator/>
      </w:r>
    </w:p>
  </w:endnote>
  <w:endnote w:type="continuationSeparator" w:id="0">
    <w:p w14:paraId="31F12284" w14:textId="77777777" w:rsidR="00672F54" w:rsidRDefault="00672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459"/>
      <w:gridCol w:w="8746"/>
    </w:tblGrid>
    <w:tr w:rsidR="00587D52" w:rsidRPr="00FA4A3D" w14:paraId="0CF75B93" w14:textId="77777777" w:rsidTr="00CF46A2">
      <w:tc>
        <w:tcPr>
          <w:tcW w:w="715" w:type="pct"/>
          <w:tcBorders>
            <w:top w:val="single" w:sz="4" w:space="0" w:color="943634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-2146115270"/>
            <w:docPartObj>
              <w:docPartGallery w:val="Page Numbers (Bottom of Page)"/>
              <w:docPartUnique/>
            </w:docPartObj>
          </w:sdtPr>
          <w:sdtEndPr>
            <w:rPr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-629551264"/>
                <w:docPartObj>
                  <w:docPartGallery w:val="Page Numbers (Top of Page)"/>
                  <w:docPartUnique/>
                </w:docPartObj>
              </w:sdtPr>
              <w:sdtEndPr>
                <w:rPr>
                  <w:color w:val="FFFFFF"/>
                </w:rPr>
              </w:sdtEndPr>
              <w:sdtContent>
                <w:p w14:paraId="08773C39" w14:textId="3B20D8E2" w:rsidR="00587D52" w:rsidRPr="00FA4A3D" w:rsidRDefault="00587D52" w:rsidP="00FA4A3D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E24E7C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10</w:t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FA4A3D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F76BFF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8</w:t>
                  </w:r>
                </w:p>
              </w:sdtContent>
            </w:sdt>
          </w:sdtContent>
        </w:sdt>
      </w:tc>
      <w:tc>
        <w:tcPr>
          <w:tcW w:w="4285" w:type="pct"/>
          <w:tcBorders>
            <w:top w:val="single" w:sz="4" w:space="0" w:color="auto"/>
          </w:tcBorders>
        </w:tcPr>
        <w:p w14:paraId="614E1E90" w14:textId="4194B825" w:rsidR="00587D52" w:rsidRPr="00FA4A3D" w:rsidRDefault="00587D52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 xml:space="preserve">, Karachi                 </w:t>
          </w:r>
          <w:r w:rsidRPr="00FA4A3D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C26D4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</w:t>
          </w:r>
        </w:p>
      </w:tc>
    </w:tr>
  </w:tbl>
  <w:p w14:paraId="147BA5B0" w14:textId="6A0770A0" w:rsidR="00587D52" w:rsidRDefault="00587D52" w:rsidP="005853F8">
    <w:pPr>
      <w:pStyle w:val="Footer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E322634" wp14:editId="34F04C4B">
              <wp:simplePos x="0" y="0"/>
              <wp:positionH relativeFrom="column">
                <wp:posOffset>-50800</wp:posOffset>
              </wp:positionH>
              <wp:positionV relativeFrom="paragraph">
                <wp:posOffset>-485775</wp:posOffset>
              </wp:positionV>
              <wp:extent cx="142875" cy="146050"/>
              <wp:effectExtent l="19050" t="19050" r="28575" b="25400"/>
              <wp:wrapNone/>
              <wp:docPr id="20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30981420" id="Oval 4" o:spid="_x0000_s1026" style="position:absolute;margin-left:-4pt;margin-top:-38.25pt;width:11.25pt;height:11.5pt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9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4"/>
      <w:gridCol w:w="1478"/>
    </w:tblGrid>
    <w:tr w:rsidR="00587D52" w:rsidRPr="00E743F0" w14:paraId="192F60DA" w14:textId="77777777" w:rsidTr="00FA4A3D">
      <w:trPr>
        <w:trHeight w:val="182"/>
      </w:trPr>
      <w:tc>
        <w:tcPr>
          <w:tcW w:w="4284" w:type="pct"/>
          <w:tcBorders>
            <w:top w:val="single" w:sz="4" w:space="0" w:color="000000"/>
          </w:tcBorders>
        </w:tcPr>
        <w:p w14:paraId="47685C70" w14:textId="60582B96" w:rsidR="00587D52" w:rsidRPr="00E743F0" w:rsidRDefault="00587D52" w:rsidP="00E743F0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</w:pP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Instructor: </w:t>
          </w:r>
          <w:r w:rsidR="00C26D4B"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>Rukhsar</w:t>
          </w:r>
          <w: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t xml:space="preserve"> Ali                    </w:t>
          </w:r>
          <w:r w:rsidRPr="00E743F0"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National University of Computer &amp; Emerging Sciences</w:t>
          </w:r>
          <w:r>
            <w:rPr>
              <w:rFonts w:ascii="Calibri" w:eastAsia="Times New Roman" w:hAnsi="Calibri" w:cs="Arial"/>
              <w:b/>
              <w:color w:val="auto"/>
              <w:sz w:val="22"/>
              <w:szCs w:val="22"/>
              <w:lang w:eastAsia="en-US" w:bidi="ar-SA"/>
            </w:rPr>
            <w:t>, Karachi</w:t>
          </w:r>
        </w:p>
      </w:tc>
      <w:tc>
        <w:tcPr>
          <w:tcW w:w="716" w:type="pct"/>
          <w:tcBorders>
            <w:top w:val="single" w:sz="4" w:space="0" w:color="C0504D"/>
          </w:tcBorders>
          <w:shd w:val="clear" w:color="auto" w:fill="E65B01" w:themeFill="accent1" w:themeFillShade="BF"/>
        </w:tcPr>
        <w:sdt>
          <w:sdtPr>
            <w:rPr>
              <w:rFonts w:ascii="Calibri" w:eastAsia="Times New Roman" w:hAnsi="Calibri" w:cs="Arial"/>
              <w:color w:val="auto"/>
              <w:sz w:val="22"/>
              <w:szCs w:val="22"/>
              <w:lang w:eastAsia="en-US" w:bidi="ar-SA"/>
            </w:rPr>
            <w:id w:val="283157632"/>
            <w:docPartObj>
              <w:docPartGallery w:val="Page Numbers (Bottom of Page)"/>
              <w:docPartUnique/>
            </w:docPartObj>
          </w:sdtPr>
          <w:sdtEndPr>
            <w:rPr>
              <w:b/>
              <w:bCs/>
              <w:color w:val="FFFFFF"/>
            </w:rPr>
          </w:sdtEndPr>
          <w:sdtContent>
            <w:sdt>
              <w:sdtPr>
                <w:rPr>
                  <w:rFonts w:ascii="Calibri" w:eastAsia="Times New Roman" w:hAnsi="Calibri" w:cs="Arial"/>
                  <w:color w:val="auto"/>
                  <w:sz w:val="22"/>
                  <w:szCs w:val="22"/>
                  <w:lang w:eastAsia="en-US" w:bidi="ar-SA"/>
                </w:rPr>
                <w:id w:val="863327076"/>
                <w:docPartObj>
                  <w:docPartGallery w:val="Page Numbers (Top of Page)"/>
                  <w:docPartUnique/>
                </w:docPartObj>
              </w:sdtPr>
              <w:sdtEndPr>
                <w:rPr>
                  <w:b/>
                  <w:bCs/>
                  <w:color w:val="FFFFFF"/>
                </w:rPr>
              </w:sdtEndPr>
              <w:sdtContent>
                <w:p w14:paraId="09AEFD12" w14:textId="764CE118" w:rsidR="00587D52" w:rsidRPr="00E743F0" w:rsidRDefault="00587D52" w:rsidP="00F0309C">
                  <w:pPr>
                    <w:tabs>
                      <w:tab w:val="center" w:pos="4680"/>
                      <w:tab w:val="right" w:pos="9360"/>
                    </w:tabs>
                    <w:spacing w:after="0" w:line="240" w:lineRule="auto"/>
                    <w:jc w:val="right"/>
                    <w:rPr>
                      <w:rFonts w:ascii="Calibri" w:eastAsia="Times New Roman" w:hAnsi="Calibri" w:cs="Arial"/>
                      <w:b/>
                      <w:bCs/>
                      <w:color w:val="auto"/>
                      <w:sz w:val="24"/>
                      <w:szCs w:val="24"/>
                      <w:lang w:eastAsia="en-US" w:bidi="ar-SA"/>
                    </w:rPr>
                  </w:pP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Page 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begin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instrText xml:space="preserve"> PAGE </w:instrTex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separate"/>
                  </w:r>
                  <w:r w:rsidR="00E24E7C">
                    <w:rPr>
                      <w:rFonts w:ascii="Calibri" w:eastAsia="Times New Roman" w:hAnsi="Calibri" w:cs="Arial"/>
                      <w:b/>
                      <w:bCs/>
                      <w:noProof/>
                      <w:color w:val="FFFFFF"/>
                      <w:sz w:val="22"/>
                      <w:szCs w:val="22"/>
                      <w:lang w:eastAsia="en-US" w:bidi="ar-SA"/>
                    </w:rPr>
                    <w:t>11</w:t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4"/>
                      <w:szCs w:val="24"/>
                      <w:lang w:eastAsia="en-US" w:bidi="ar-SA"/>
                    </w:rPr>
                    <w:fldChar w:fldCharType="end"/>
                  </w:r>
                  <w:r w:rsidRPr="00E743F0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 xml:space="preserve"> of </w:t>
                  </w:r>
                  <w:r w:rsidR="00F76BFF">
                    <w:rPr>
                      <w:rFonts w:ascii="Calibri" w:eastAsia="Times New Roman" w:hAnsi="Calibri" w:cs="Arial"/>
                      <w:b/>
                      <w:bCs/>
                      <w:color w:val="FFFFFF"/>
                      <w:sz w:val="22"/>
                      <w:szCs w:val="22"/>
                      <w:lang w:eastAsia="en-US" w:bidi="ar-SA"/>
                    </w:rPr>
                    <w:t>8</w:t>
                  </w:r>
                </w:p>
              </w:sdtContent>
            </w:sdt>
          </w:sdtContent>
        </w:sdt>
      </w:tc>
    </w:tr>
  </w:tbl>
  <w:p w14:paraId="0AE3A9F1" w14:textId="2C06BBD3" w:rsidR="00587D52" w:rsidRDefault="00587D52" w:rsidP="005853F8">
    <w:pPr>
      <w:pStyle w:val="Footer"/>
      <w:tabs>
        <w:tab w:val="clear" w:pos="4680"/>
        <w:tab w:val="clear" w:pos="9360"/>
        <w:tab w:val="left" w:pos="1095"/>
      </w:tabs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1ABA3F4" wp14:editId="30BD7ECA">
              <wp:simplePos x="0" y="0"/>
              <wp:positionH relativeFrom="column">
                <wp:posOffset>6270625</wp:posOffset>
              </wp:positionH>
              <wp:positionV relativeFrom="paragraph">
                <wp:posOffset>-497205</wp:posOffset>
              </wp:positionV>
              <wp:extent cx="142875" cy="146050"/>
              <wp:effectExtent l="19050" t="19050" r="28575" b="25400"/>
              <wp:wrapNone/>
              <wp:docPr id="1" name="Oval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142875" cy="14605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6E99FDDB" id="Oval 4" o:spid="_x0000_s1026" style="position:absolute;margin-left:493.75pt;margin-top:-39.15pt;width:11.25pt;height:11.5pt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" filled="f" fillcolor="#ff7d26" strokecolor="#ff7d26" strokeweight="3pt">
              <v:stroke linestyle="thinThin"/>
              <v:shadow color="#1f2f3f" opacity=".5" offset=",3pt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BBB3B5" w14:textId="77777777" w:rsidR="00672F54" w:rsidRDefault="00672F54">
      <w:r>
        <w:separator/>
      </w:r>
    </w:p>
  </w:footnote>
  <w:footnote w:type="continuationSeparator" w:id="0">
    <w:p w14:paraId="6BB806C8" w14:textId="77777777" w:rsidR="00672F54" w:rsidRDefault="00672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35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59"/>
      <w:gridCol w:w="8846"/>
    </w:tblGrid>
    <w:tr w:rsidR="00587D52" w:rsidRPr="00E743F0" w14:paraId="3F043D93" w14:textId="77777777" w:rsidTr="00FA4A3D"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246625997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66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1D8E558F" w14:textId="1ADA84C0" w:rsidR="00587D52" w:rsidRPr="00E743F0" w:rsidRDefault="00587D52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05</w:t>
              </w:r>
            </w:p>
          </w:tc>
        </w:sdtContent>
      </w:sdt>
      <w:tc>
        <w:tcPr>
          <w:tcW w:w="4334" w:type="pct"/>
          <w:tcBorders>
            <w:bottom w:val="single" w:sz="4" w:space="0" w:color="auto"/>
          </w:tcBorders>
          <w:vAlign w:val="bottom"/>
        </w:tcPr>
        <w:p w14:paraId="7875171A" w14:textId="39A97446" w:rsidR="00587D52" w:rsidRPr="00E743F0" w:rsidRDefault="00587D52" w:rsidP="00FA4A3D">
          <w:pPr>
            <w:tabs>
              <w:tab w:val="center" w:pos="4680"/>
              <w:tab w:val="right" w:pos="9360"/>
            </w:tabs>
            <w:spacing w:after="0" w:line="240" w:lineRule="auto"/>
            <w:ind w:right="-120"/>
            <w:rPr>
              <w:rFonts w:ascii="Calibri" w:eastAsia="Times New Roman" w:hAnsi="Calibri" w:cs="Arial"/>
              <w:color w:val="76923C"/>
              <w:sz w:val="24"/>
              <w:szCs w:val="22"/>
              <w:lang w:eastAsia="en-US" w:bidi="ar-SA"/>
            </w:rPr>
          </w:pP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Fall 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C26D4B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       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[</w:t>
          </w:r>
          <w:r w:rsidRPr="003B435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Loop Instruction &amp; Procedures</w:t>
          </w:r>
          <w:r w:rsidRPr="00E743F0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</w:p>
      </w:tc>
    </w:tr>
  </w:tbl>
  <w:p w14:paraId="20BB176E" w14:textId="77777777" w:rsidR="00587D52" w:rsidRPr="00FA4A3D" w:rsidRDefault="00587D52" w:rsidP="00FA4A3D">
    <w:pPr>
      <w:pStyle w:val="Header"/>
      <w:tabs>
        <w:tab w:val="clear" w:pos="4680"/>
        <w:tab w:val="clear" w:pos="9360"/>
        <w:tab w:val="left" w:pos="1590"/>
      </w:tabs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CD30A1" wp14:editId="2BCF398D">
              <wp:simplePos x="0" y="0"/>
              <wp:positionH relativeFrom="page">
                <wp:posOffset>225425</wp:posOffset>
              </wp:positionH>
              <wp:positionV relativeFrom="page">
                <wp:posOffset>-24130</wp:posOffset>
              </wp:positionV>
              <wp:extent cx="0" cy="10220325"/>
              <wp:effectExtent l="15875" t="19685" r="22225" b="18415"/>
              <wp:wrapNone/>
              <wp:docPr id="18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E7451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7.75pt;margin-top:-1.9pt;width:0;height:804.75pt;z-index:25165977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47DF9E61" wp14:editId="68CBC601">
              <wp:simplePos x="0" y="0"/>
              <wp:positionH relativeFrom="page">
                <wp:posOffset>293370</wp:posOffset>
              </wp:positionH>
              <wp:positionV relativeFrom="page">
                <wp:posOffset>-264795</wp:posOffset>
              </wp:positionV>
              <wp:extent cx="0" cy="10296525"/>
              <wp:effectExtent l="28575" t="28575" r="28575" b="28575"/>
              <wp:wrapNone/>
              <wp:docPr id="1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173CEF4" id="AutoShape 2" o:spid="_x0000_s1026" type="#_x0000_t32" style="position:absolute;margin-left:23.1pt;margin-top:-20.85pt;width:0;height:810.75pt;z-index:251660800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" strokecolor="#ffcba8" strokeweight="4.5pt">
              <w10:wrap anchorx="page" anchory="page"/>
            </v:shape>
          </w:pict>
        </mc:Fallback>
      </mc:AlternateContent>
    </w:r>
    <w:r w:rsidRPr="00FA4A3D">
      <w:rPr>
        <w:sz w:val="2"/>
        <w:szCs w:val="2"/>
      </w:rPr>
      <w:tab/>
    </w:r>
  </w:p>
  <w:p w14:paraId="447EA76F" w14:textId="77777777" w:rsidR="00587D52" w:rsidRDefault="00587D52"/>
  <w:p w14:paraId="49EA2A4F" w14:textId="77777777" w:rsidR="00587D52" w:rsidRDefault="00587D52"/>
  <w:p w14:paraId="38709907" w14:textId="77777777" w:rsidR="00587D52" w:rsidRDefault="00587D52"/>
  <w:p w14:paraId="78519738" w14:textId="77777777" w:rsidR="00587D52" w:rsidRDefault="00587D5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70" w:type="pct"/>
      <w:tblInd w:w="-180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845"/>
      <w:gridCol w:w="1428"/>
    </w:tblGrid>
    <w:tr w:rsidR="00587D52" w:rsidRPr="00FA4A3D" w14:paraId="2EE3837C" w14:textId="77777777" w:rsidTr="00FA4A3D">
      <w:tc>
        <w:tcPr>
          <w:tcW w:w="4305" w:type="pct"/>
          <w:tcBorders>
            <w:bottom w:val="single" w:sz="4" w:space="0" w:color="auto"/>
          </w:tcBorders>
          <w:vAlign w:val="bottom"/>
        </w:tcPr>
        <w:p w14:paraId="5F7AAE42" w14:textId="0A01C563" w:rsidR="00587D52" w:rsidRPr="00FA4A3D" w:rsidRDefault="00587D52" w:rsidP="005853F8">
          <w:pPr>
            <w:tabs>
              <w:tab w:val="center" w:pos="4680"/>
              <w:tab w:val="right" w:pos="9360"/>
            </w:tabs>
            <w:spacing w:after="0" w:line="240" w:lineRule="auto"/>
            <w:ind w:left="-120"/>
            <w:jc w:val="right"/>
            <w:rPr>
              <w:rFonts w:ascii="Calibri" w:eastAsia="Times New Roman" w:hAnsi="Calibri" w:cs="Arial"/>
              <w:b/>
              <w:bCs/>
              <w:noProof/>
              <w:color w:val="76923C"/>
              <w:sz w:val="24"/>
              <w:szCs w:val="24"/>
              <w:lang w:eastAsia="en-US" w:bidi="ar-SA"/>
            </w:rPr>
          </w:pP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 w:rsidRPr="003B435E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Loop Instruction &amp; Procedures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]</w:t>
          </w:r>
          <w:r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                                                            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>[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Fall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20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="00C26D4B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2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- </w:t>
          </w:r>
          <w:r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>COAL</w:t>
          </w:r>
          <w:r w:rsidRPr="00FA4A3D">
            <w:rPr>
              <w:rFonts w:ascii="Times New Roman" w:eastAsia="Times New Roman" w:hAnsi="Times New Roman" w:cs="Times New Roman"/>
              <w:b/>
              <w:bCs/>
              <w:color w:val="auto"/>
              <w:sz w:val="22"/>
              <w:szCs w:val="22"/>
              <w:lang w:eastAsia="en-US" w:bidi="ar-SA"/>
            </w:rPr>
            <w:t xml:space="preserve"> LAB</w:t>
          </w:r>
          <w:r w:rsidRPr="00FA4A3D">
            <w:rPr>
              <w:rFonts w:ascii="Calibri" w:eastAsia="Times New Roman" w:hAnsi="Calibri" w:cs="Arial"/>
              <w:b/>
              <w:bCs/>
              <w:color w:val="76923C"/>
              <w:sz w:val="24"/>
              <w:szCs w:val="24"/>
              <w:lang w:eastAsia="en-US" w:bidi="ar-SA"/>
            </w:rPr>
            <w:t xml:space="preserve">]                                        </w:t>
          </w:r>
        </w:p>
      </w:tc>
      <w:sdt>
        <w:sdtPr>
          <w:rPr>
            <w:rFonts w:ascii="Calibri" w:eastAsia="Times New Roman" w:hAnsi="Calibri" w:cs="Arial"/>
            <w:b/>
            <w:bCs/>
            <w:color w:val="FFFFFF"/>
            <w:sz w:val="24"/>
            <w:szCs w:val="24"/>
            <w:lang w:eastAsia="en-US" w:bidi="ar-SA"/>
          </w:rPr>
          <w:alias w:val="Date"/>
          <w:id w:val="-1587837324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95" w:type="pct"/>
              <w:tcBorders>
                <w:bottom w:val="single" w:sz="4" w:space="0" w:color="943634"/>
              </w:tcBorders>
              <w:shd w:val="clear" w:color="auto" w:fill="E65B01" w:themeFill="accent1" w:themeFillShade="BF"/>
              <w:vAlign w:val="bottom"/>
            </w:tcPr>
            <w:p w14:paraId="007BF7F1" w14:textId="06A3B401" w:rsidR="00587D52" w:rsidRPr="00FA4A3D" w:rsidRDefault="00587D52" w:rsidP="00FA4A3D">
              <w:pPr>
                <w:tabs>
                  <w:tab w:val="center" w:pos="4680"/>
                  <w:tab w:val="right" w:pos="9360"/>
                </w:tabs>
                <w:spacing w:after="0" w:line="240" w:lineRule="auto"/>
                <w:rPr>
                  <w:rFonts w:ascii="Calibri" w:eastAsia="Times New Roman" w:hAnsi="Calibri" w:cs="Arial"/>
                  <w:color w:val="FFFFFF"/>
                  <w:sz w:val="22"/>
                  <w:szCs w:val="22"/>
                  <w:lang w:eastAsia="en-US" w:bidi="ar-SA"/>
                </w:rPr>
              </w:pPr>
              <w:r>
                <w:rPr>
                  <w:rFonts w:ascii="Calibri" w:eastAsia="Times New Roman" w:hAnsi="Calibri" w:cs="Arial"/>
                  <w:b/>
                  <w:bCs/>
                  <w:color w:val="FFFFFF"/>
                  <w:sz w:val="24"/>
                  <w:szCs w:val="24"/>
                  <w:lang w:eastAsia="en-US" w:bidi="ar-SA"/>
                </w:rPr>
                <w:t>LAB: 05</w:t>
              </w:r>
            </w:p>
          </w:tc>
        </w:sdtContent>
      </w:sdt>
    </w:tr>
  </w:tbl>
  <w:p w14:paraId="693808F5" w14:textId="77777777" w:rsidR="00587D52" w:rsidRPr="00FA4A3D" w:rsidRDefault="00587D52" w:rsidP="00FA4A3D">
    <w:pPr>
      <w:pStyle w:val="Header"/>
      <w:spacing w:after="0"/>
      <w:rPr>
        <w:sz w:val="2"/>
        <w:szCs w:val="2"/>
      </w:rPr>
    </w:pP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C77FB3D" wp14:editId="51EE3C0F">
              <wp:simplePos x="0" y="0"/>
              <wp:positionH relativeFrom="page">
                <wp:posOffset>7350125</wp:posOffset>
              </wp:positionH>
              <wp:positionV relativeFrom="page">
                <wp:posOffset>-46355</wp:posOffset>
              </wp:positionV>
              <wp:extent cx="0" cy="10220325"/>
              <wp:effectExtent l="15875" t="19685" r="22225" b="18415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2032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FF7D2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84EB91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578.75pt;margin-top:-3.65pt;width:0;height:804.75pt;z-index:251656704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" strokecolor="#ff7d26" strokeweight="2.2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B82F0AE" wp14:editId="295805E6">
              <wp:simplePos x="0" y="0"/>
              <wp:positionH relativeFrom="page">
                <wp:posOffset>7277100</wp:posOffset>
              </wp:positionH>
              <wp:positionV relativeFrom="page">
                <wp:posOffset>-20955</wp:posOffset>
              </wp:positionV>
              <wp:extent cx="0" cy="10296525"/>
              <wp:effectExtent l="28575" t="28575" r="28575" b="28575"/>
              <wp:wrapNone/>
              <wp:docPr id="2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103000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D1EAB9" id="AutoShape 2" o:spid="_x0000_s1026" type="#_x0000_t32" style="position:absolute;margin-left:573pt;margin-top:-1.65pt;width:0;height:810.75pt;z-index:251666944;visibility:visible;mso-wrap-style:square;mso-width-percent:0;mso-height-percent:103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3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8cYIwIAAD4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" strokecolor="#ffcba8" strokeweight="4.5pt">
              <w10:wrap anchorx="page" anchory="page"/>
            </v:shape>
          </w:pict>
        </mc:Fallback>
      </mc:AlternateContent>
    </w:r>
    <w:r w:rsidRPr="00FA4A3D">
      <w:rPr>
        <w:noProof/>
        <w:sz w:val="2"/>
        <w:szCs w:val="2"/>
        <w:lang w:eastAsia="en-US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E7155C" wp14:editId="2C2B24DE">
              <wp:simplePos x="0" y="0"/>
              <wp:positionH relativeFrom="page">
                <wp:posOffset>7278370</wp:posOffset>
              </wp:positionH>
              <wp:positionV relativeFrom="page">
                <wp:posOffset>-26670</wp:posOffset>
              </wp:positionV>
              <wp:extent cx="0" cy="10296525"/>
              <wp:effectExtent l="28575" t="28575" r="28575" b="2857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96525"/>
                      </a:xfrm>
                      <a:prstGeom prst="straightConnector1">
                        <a:avLst/>
                      </a:prstGeom>
                      <a:noFill/>
                      <a:ln w="57150">
                        <a:solidFill>
                          <a:srgbClr val="FFCBA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2AFAAD2" id="AutoShape 2" o:spid="_x0000_s1026" type="#_x0000_t32" style="position:absolute;margin-left:573.1pt;margin-top:-2.1pt;width:0;height:8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" strokecolor="#ffcba8" strokeweight="4.5pt">
              <w10:wrap anchorx="page" anchory="page"/>
            </v:shape>
          </w:pict>
        </mc:Fallback>
      </mc:AlternateContent>
    </w:r>
  </w:p>
  <w:p w14:paraId="25BC8D56" w14:textId="77777777" w:rsidR="00587D52" w:rsidRDefault="00587D52"/>
  <w:p w14:paraId="4D86F4CF" w14:textId="77777777" w:rsidR="00587D52" w:rsidRDefault="00587D52"/>
  <w:p w14:paraId="0660401A" w14:textId="77777777" w:rsidR="00587D52" w:rsidRDefault="00587D52"/>
  <w:p w14:paraId="36681E83" w14:textId="77777777" w:rsidR="00587D52" w:rsidRDefault="00587D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>
    <w:nsid w:val="1B3450CA"/>
    <w:multiLevelType w:val="hybridMultilevel"/>
    <w:tmpl w:val="378A2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4C2689E"/>
    <w:multiLevelType w:val="hybridMultilevel"/>
    <w:tmpl w:val="699CE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66147"/>
    <w:multiLevelType w:val="hybridMultilevel"/>
    <w:tmpl w:val="5BF8B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A7C38"/>
    <w:multiLevelType w:val="hybridMultilevel"/>
    <w:tmpl w:val="7F2C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9D5BBE"/>
    <w:multiLevelType w:val="hybridMultilevel"/>
    <w:tmpl w:val="ADBE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4135F6"/>
    <w:multiLevelType w:val="hybridMultilevel"/>
    <w:tmpl w:val="C0C49E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65C66"/>
    <w:multiLevelType w:val="hybridMultilevel"/>
    <w:tmpl w:val="F634B2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93268E"/>
    <w:multiLevelType w:val="hybridMultilevel"/>
    <w:tmpl w:val="A900F1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C99"/>
    <w:rsid w:val="0000512B"/>
    <w:rsid w:val="00020DD0"/>
    <w:rsid w:val="00050C7F"/>
    <w:rsid w:val="000622D3"/>
    <w:rsid w:val="0006627D"/>
    <w:rsid w:val="000A349D"/>
    <w:rsid w:val="000B1FCB"/>
    <w:rsid w:val="000B334D"/>
    <w:rsid w:val="000C10E4"/>
    <w:rsid w:val="000E024B"/>
    <w:rsid w:val="000E4C7E"/>
    <w:rsid w:val="000F44A9"/>
    <w:rsid w:val="00116257"/>
    <w:rsid w:val="00131653"/>
    <w:rsid w:val="00135463"/>
    <w:rsid w:val="00152AC2"/>
    <w:rsid w:val="00162279"/>
    <w:rsid w:val="00174D5E"/>
    <w:rsid w:val="001942DA"/>
    <w:rsid w:val="001D2C7F"/>
    <w:rsid w:val="001E0F55"/>
    <w:rsid w:val="001E14B7"/>
    <w:rsid w:val="001E462C"/>
    <w:rsid w:val="001F5C05"/>
    <w:rsid w:val="00202C0D"/>
    <w:rsid w:val="00203C17"/>
    <w:rsid w:val="00203E22"/>
    <w:rsid w:val="00211535"/>
    <w:rsid w:val="002134AB"/>
    <w:rsid w:val="00215E21"/>
    <w:rsid w:val="0024040C"/>
    <w:rsid w:val="00247162"/>
    <w:rsid w:val="0026121A"/>
    <w:rsid w:val="00272812"/>
    <w:rsid w:val="00274700"/>
    <w:rsid w:val="002A0D1B"/>
    <w:rsid w:val="002B0A53"/>
    <w:rsid w:val="002F0639"/>
    <w:rsid w:val="002F288F"/>
    <w:rsid w:val="00301F82"/>
    <w:rsid w:val="00306ED1"/>
    <w:rsid w:val="00311CA8"/>
    <w:rsid w:val="0031714B"/>
    <w:rsid w:val="003235FA"/>
    <w:rsid w:val="003333AF"/>
    <w:rsid w:val="003371CF"/>
    <w:rsid w:val="00350C99"/>
    <w:rsid w:val="0035222B"/>
    <w:rsid w:val="00354490"/>
    <w:rsid w:val="003644CC"/>
    <w:rsid w:val="003662A5"/>
    <w:rsid w:val="003703A8"/>
    <w:rsid w:val="003805C0"/>
    <w:rsid w:val="003941ED"/>
    <w:rsid w:val="003A67DF"/>
    <w:rsid w:val="003B435E"/>
    <w:rsid w:val="003C025B"/>
    <w:rsid w:val="003D6C79"/>
    <w:rsid w:val="0040054F"/>
    <w:rsid w:val="004166F6"/>
    <w:rsid w:val="00422C23"/>
    <w:rsid w:val="00423490"/>
    <w:rsid w:val="00424DD1"/>
    <w:rsid w:val="00427419"/>
    <w:rsid w:val="00434E83"/>
    <w:rsid w:val="004434BF"/>
    <w:rsid w:val="004647A4"/>
    <w:rsid w:val="004749A2"/>
    <w:rsid w:val="00476F17"/>
    <w:rsid w:val="00495D9D"/>
    <w:rsid w:val="004F58C1"/>
    <w:rsid w:val="004F738A"/>
    <w:rsid w:val="00500193"/>
    <w:rsid w:val="00504054"/>
    <w:rsid w:val="0051128F"/>
    <w:rsid w:val="0052331F"/>
    <w:rsid w:val="0052621C"/>
    <w:rsid w:val="005562F9"/>
    <w:rsid w:val="00584F38"/>
    <w:rsid w:val="005853F8"/>
    <w:rsid w:val="00586F81"/>
    <w:rsid w:val="00587D52"/>
    <w:rsid w:val="005A75DA"/>
    <w:rsid w:val="005B1714"/>
    <w:rsid w:val="005B58D7"/>
    <w:rsid w:val="005B69FF"/>
    <w:rsid w:val="005B7C47"/>
    <w:rsid w:val="005D55F2"/>
    <w:rsid w:val="006218F3"/>
    <w:rsid w:val="0063438C"/>
    <w:rsid w:val="00637F18"/>
    <w:rsid w:val="006540A8"/>
    <w:rsid w:val="00670F2D"/>
    <w:rsid w:val="00672F54"/>
    <w:rsid w:val="00675BEF"/>
    <w:rsid w:val="006807E5"/>
    <w:rsid w:val="00685530"/>
    <w:rsid w:val="00687BFD"/>
    <w:rsid w:val="006E1008"/>
    <w:rsid w:val="007021D9"/>
    <w:rsid w:val="00705217"/>
    <w:rsid w:val="00727E59"/>
    <w:rsid w:val="00746ACE"/>
    <w:rsid w:val="0077521A"/>
    <w:rsid w:val="00791521"/>
    <w:rsid w:val="00793895"/>
    <w:rsid w:val="00793F90"/>
    <w:rsid w:val="007A2CA2"/>
    <w:rsid w:val="007B4ED4"/>
    <w:rsid w:val="007C40A9"/>
    <w:rsid w:val="007D1A1E"/>
    <w:rsid w:val="007D71E2"/>
    <w:rsid w:val="007D7927"/>
    <w:rsid w:val="007E1FF4"/>
    <w:rsid w:val="007E3560"/>
    <w:rsid w:val="007F6110"/>
    <w:rsid w:val="00817553"/>
    <w:rsid w:val="00821530"/>
    <w:rsid w:val="00823449"/>
    <w:rsid w:val="008271DE"/>
    <w:rsid w:val="0085627B"/>
    <w:rsid w:val="0086099A"/>
    <w:rsid w:val="008643A0"/>
    <w:rsid w:val="0087785B"/>
    <w:rsid w:val="008841E9"/>
    <w:rsid w:val="00885FDA"/>
    <w:rsid w:val="008B5E21"/>
    <w:rsid w:val="008C5CD2"/>
    <w:rsid w:val="008D2AD9"/>
    <w:rsid w:val="008D59EE"/>
    <w:rsid w:val="008F0DFA"/>
    <w:rsid w:val="008F1A03"/>
    <w:rsid w:val="00902C4A"/>
    <w:rsid w:val="009209B5"/>
    <w:rsid w:val="0092514B"/>
    <w:rsid w:val="00925339"/>
    <w:rsid w:val="0093230B"/>
    <w:rsid w:val="0093468D"/>
    <w:rsid w:val="00950EF7"/>
    <w:rsid w:val="009638CE"/>
    <w:rsid w:val="00971D54"/>
    <w:rsid w:val="00975E7A"/>
    <w:rsid w:val="00987032"/>
    <w:rsid w:val="00991AE8"/>
    <w:rsid w:val="009A1E79"/>
    <w:rsid w:val="009C1271"/>
    <w:rsid w:val="009E47F7"/>
    <w:rsid w:val="009E6508"/>
    <w:rsid w:val="009F78E4"/>
    <w:rsid w:val="00A0420C"/>
    <w:rsid w:val="00A150B9"/>
    <w:rsid w:val="00A17F1F"/>
    <w:rsid w:val="00A23BAF"/>
    <w:rsid w:val="00A276FE"/>
    <w:rsid w:val="00A36B55"/>
    <w:rsid w:val="00A50A00"/>
    <w:rsid w:val="00A54540"/>
    <w:rsid w:val="00A61233"/>
    <w:rsid w:val="00A852CF"/>
    <w:rsid w:val="00A936CE"/>
    <w:rsid w:val="00A961E4"/>
    <w:rsid w:val="00AA0A19"/>
    <w:rsid w:val="00AB52D6"/>
    <w:rsid w:val="00AC02D6"/>
    <w:rsid w:val="00AC1D50"/>
    <w:rsid w:val="00AE49BA"/>
    <w:rsid w:val="00AE558E"/>
    <w:rsid w:val="00AE6AFA"/>
    <w:rsid w:val="00B01AC7"/>
    <w:rsid w:val="00B05FEE"/>
    <w:rsid w:val="00B1379A"/>
    <w:rsid w:val="00B267C3"/>
    <w:rsid w:val="00B5555E"/>
    <w:rsid w:val="00B6541D"/>
    <w:rsid w:val="00B97347"/>
    <w:rsid w:val="00BA1D5D"/>
    <w:rsid w:val="00BA7351"/>
    <w:rsid w:val="00BF4A7D"/>
    <w:rsid w:val="00C079C5"/>
    <w:rsid w:val="00C100F0"/>
    <w:rsid w:val="00C16169"/>
    <w:rsid w:val="00C26D4B"/>
    <w:rsid w:val="00C355A2"/>
    <w:rsid w:val="00C35DB5"/>
    <w:rsid w:val="00C43B87"/>
    <w:rsid w:val="00C462E0"/>
    <w:rsid w:val="00C52FD6"/>
    <w:rsid w:val="00C67BA6"/>
    <w:rsid w:val="00C75114"/>
    <w:rsid w:val="00C80524"/>
    <w:rsid w:val="00C823A8"/>
    <w:rsid w:val="00CB7348"/>
    <w:rsid w:val="00CC739C"/>
    <w:rsid w:val="00CD2C0B"/>
    <w:rsid w:val="00CE1117"/>
    <w:rsid w:val="00CE5EBE"/>
    <w:rsid w:val="00CF46A2"/>
    <w:rsid w:val="00D11545"/>
    <w:rsid w:val="00D22489"/>
    <w:rsid w:val="00D23402"/>
    <w:rsid w:val="00D258BA"/>
    <w:rsid w:val="00D30755"/>
    <w:rsid w:val="00D30BF7"/>
    <w:rsid w:val="00D30D93"/>
    <w:rsid w:val="00D40C3D"/>
    <w:rsid w:val="00D766F8"/>
    <w:rsid w:val="00D84E79"/>
    <w:rsid w:val="00D96DDD"/>
    <w:rsid w:val="00DA7F7D"/>
    <w:rsid w:val="00DC0C4B"/>
    <w:rsid w:val="00DD3A80"/>
    <w:rsid w:val="00DD5EE9"/>
    <w:rsid w:val="00DE1364"/>
    <w:rsid w:val="00DF2892"/>
    <w:rsid w:val="00E2233D"/>
    <w:rsid w:val="00E24E7C"/>
    <w:rsid w:val="00E410AF"/>
    <w:rsid w:val="00E42336"/>
    <w:rsid w:val="00E5368C"/>
    <w:rsid w:val="00E66BA4"/>
    <w:rsid w:val="00E714B2"/>
    <w:rsid w:val="00E71E21"/>
    <w:rsid w:val="00E743F0"/>
    <w:rsid w:val="00E77864"/>
    <w:rsid w:val="00EB7CC0"/>
    <w:rsid w:val="00ED3970"/>
    <w:rsid w:val="00EE157A"/>
    <w:rsid w:val="00F00BF7"/>
    <w:rsid w:val="00F01BC9"/>
    <w:rsid w:val="00F0309C"/>
    <w:rsid w:val="00F15AFF"/>
    <w:rsid w:val="00F170D8"/>
    <w:rsid w:val="00F53B10"/>
    <w:rsid w:val="00F76BFF"/>
    <w:rsid w:val="00F83222"/>
    <w:rsid w:val="00F85C4A"/>
    <w:rsid w:val="00F9288D"/>
    <w:rsid w:val="00FA4A3D"/>
    <w:rsid w:val="00FB4917"/>
    <w:rsid w:val="00FC0149"/>
    <w:rsid w:val="00FD4140"/>
    <w:rsid w:val="00FF3577"/>
    <w:rsid w:val="00FF63D3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4:docId w14:val="70B5D93C"/>
  <w15:docId w15:val="{C437C907-0568-41B6-A1D0-3659985B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iPriority="0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927"/>
    <w:rPr>
      <w:color w:val="414751" w:themeColor="text2" w:themeShade="BF"/>
      <w:sz w:val="20"/>
      <w:szCs w:val="20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customStyle="1" w:styleId="SenderAddress">
    <w:name w:val="Sender Address"/>
    <w:basedOn w:val="Normal"/>
    <w:uiPriority w:val="2"/>
    <w:qFormat/>
    <w:rPr>
      <w:color w:val="FFFFFF" w:themeColor="background1"/>
      <w:spacing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414751" w:themeColor="text2" w:themeShade="BF"/>
      <w:sz w:val="20"/>
      <w:szCs w:val="20"/>
      <w:lang w:eastAsia="ja-JP"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ind w:left="0"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paragraph" w:customStyle="1" w:styleId="Subject">
    <w:name w:val="Subject"/>
    <w:basedOn w:val="NormalIndent"/>
    <w:uiPriority w:val="7"/>
    <w:qFormat/>
    <w:pPr>
      <w:ind w:left="0"/>
    </w:pPr>
    <w:rPr>
      <w:b/>
      <w:color w:val="FE8637" w:themeColor="accent1"/>
    </w:rPr>
  </w:style>
  <w:style w:type="paragraph" w:customStyle="1" w:styleId="RecipientAddress">
    <w:name w:val="Recipient Address"/>
    <w:basedOn w:val="NoSpacing"/>
    <w:uiPriority w:val="3"/>
    <w:qFormat/>
    <w:pPr>
      <w:spacing w:after="480"/>
      <w:contextualSpacing/>
    </w:pPr>
    <w:rPr>
      <w:rFonts w:asciiTheme="majorHAnsi" w:hAnsiTheme="majorHAnsi"/>
    </w:rPr>
  </w:style>
  <w:style w:type="paragraph" w:styleId="Closing">
    <w:name w:val="Closing"/>
    <w:basedOn w:val="NoSpacing"/>
    <w:link w:val="ClosingChar"/>
    <w:uiPriority w:val="5"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5"/>
    <w:rPr>
      <w:color w:val="414751" w:themeColor="text2" w:themeShade="BF"/>
      <w:sz w:val="20"/>
      <w:szCs w:val="20"/>
      <w:lang w:eastAsia="ja-JP" w:bidi="he-IL"/>
    </w:rPr>
  </w:style>
  <w:style w:type="character" w:styleId="Strong">
    <w:name w:val="Strong"/>
    <w:basedOn w:val="DefaultParagraphFont"/>
    <w:uiPriority w:val="8"/>
    <w:qFormat/>
    <w:rPr>
      <w:b/>
      <w:bCs/>
    </w:rPr>
  </w:style>
  <w:style w:type="paragraph" w:styleId="Caption">
    <w:name w:val="caption"/>
    <w:basedOn w:val="Normal"/>
    <w:next w:val="Normal"/>
    <w:uiPriority w:val="99"/>
    <w:semiHidden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 w:bidi="he-IL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 w:bidi="he-IL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 w:bidi="he-I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 w:bidi="he-IL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 w:bidi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 w:bidi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 w:bidi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 w:bidi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 w:bidi="he-IL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 w:bidi="he-IL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E65B01" w:themeColor="accent1" w:themeShade="BF"/>
      <w:sz w:val="20"/>
      <w:szCs w:val="20"/>
      <w:lang w:eastAsia="ja-JP" w:bidi="he-IL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pPr>
      <w:numPr>
        <w:numId w:val="2"/>
      </w:numPr>
    </w:pPr>
  </w:style>
  <w:style w:type="paragraph" w:styleId="Subtitle">
    <w:name w:val="Subtitle"/>
    <w:basedOn w:val="Normal"/>
    <w:link w:val="SubtitleChar"/>
    <w:uiPriority w:val="11"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 w:bidi="he-IL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 w:bidi="he-IL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eastAsia="ja-JP" w:bidi="he-IL"/>
    </w:rPr>
  </w:style>
  <w:style w:type="paragraph" w:customStyle="1" w:styleId="Sidebar">
    <w:name w:val="Sidebar"/>
    <w:basedOn w:val="Normal"/>
    <w:uiPriority w:val="2"/>
    <w:semiHidden/>
    <w:unhideWhenUsed/>
    <w:pPr>
      <w:spacing w:line="300" w:lineRule="auto"/>
    </w:pPr>
    <w:rPr>
      <w:b/>
      <w:color w:val="E65B01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endersAddress">
    <w:name w:val="Sender's Address"/>
    <w:basedOn w:val="Normal"/>
    <w:uiPriority w:val="2"/>
    <w:qFormat/>
    <w:rPr>
      <w:color w:val="FFFFFF" w:themeColor="background1"/>
      <w:spacing w:val="20"/>
    </w:rPr>
  </w:style>
  <w:style w:type="paragraph" w:styleId="Date">
    <w:name w:val="Date"/>
    <w:basedOn w:val="Normal"/>
    <w:next w:val="Normal"/>
    <w:link w:val="DateChar"/>
    <w:uiPriority w:val="99"/>
    <w:unhideWhenUsed/>
    <w:rPr>
      <w:b/>
      <w:color w:val="FE8637" w:themeColor="accent1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styleId="Signature">
    <w:name w:val="Signature"/>
    <w:basedOn w:val="Closing"/>
    <w:link w:val="SignatureChar"/>
    <w:uiPriority w:val="99"/>
    <w:unhideWhenUsed/>
    <w:pPr>
      <w:spacing w:before="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color w:val="414751" w:themeColor="text2" w:themeShade="BF"/>
      <w:sz w:val="20"/>
      <w:szCs w:val="20"/>
      <w:lang w:eastAsia="ja-JP" w:bidi="he-IL"/>
    </w:rPr>
  </w:style>
  <w:style w:type="paragraph" w:customStyle="1" w:styleId="RecipientName">
    <w:name w:val="Recipient Name"/>
    <w:basedOn w:val="Normal"/>
    <w:uiPriority w:val="3"/>
    <w:qFormat/>
    <w:pPr>
      <w:spacing w:before="480" w:after="0" w:line="240" w:lineRule="auto"/>
      <w:contextualSpacing/>
    </w:pPr>
    <w:rPr>
      <w:b/>
    </w:rPr>
  </w:style>
  <w:style w:type="paragraph" w:styleId="ListParagraph">
    <w:name w:val="List Paragraph"/>
    <w:basedOn w:val="Normal"/>
    <w:uiPriority w:val="34"/>
    <w:unhideWhenUsed/>
    <w:qFormat/>
    <w:pPr>
      <w:ind w:left="720"/>
    </w:pPr>
  </w:style>
  <w:style w:type="paragraph" w:customStyle="1" w:styleId="Bullet1">
    <w:name w:val="Bullet 1"/>
    <w:basedOn w:val="ListParagraph"/>
    <w:uiPriority w:val="37"/>
    <w:qFormat/>
    <w:pPr>
      <w:numPr>
        <w:numId w:val="3"/>
      </w:numPr>
      <w:spacing w:after="0"/>
      <w:contextualSpacing/>
    </w:pPr>
    <w:rPr>
      <w:color w:val="auto"/>
      <w:lang w:bidi="ar-SA"/>
    </w:rPr>
  </w:style>
  <w:style w:type="paragraph" w:customStyle="1" w:styleId="Bullet2">
    <w:name w:val="Bullet 2"/>
    <w:basedOn w:val="ListParagraph"/>
    <w:uiPriority w:val="37"/>
    <w:qFormat/>
    <w:pPr>
      <w:numPr>
        <w:ilvl w:val="1"/>
        <w:numId w:val="3"/>
      </w:numPr>
      <w:contextualSpacing/>
    </w:pPr>
    <w:rPr>
      <w:color w:val="auto"/>
      <w:lang w:bidi="ar-SA"/>
    </w:rPr>
  </w:style>
  <w:style w:type="paragraph" w:customStyle="1" w:styleId="CompanyName">
    <w:name w:val="Company Name"/>
    <w:basedOn w:val="Normal"/>
    <w:uiPriority w:val="4"/>
    <w:qFormat/>
    <w:rPr>
      <w:color w:val="FFFFFF" w:themeColor="background1"/>
      <w:spacing w:val="20"/>
    </w:rPr>
  </w:style>
  <w:style w:type="character" w:styleId="Hyperlink">
    <w:name w:val="Hyperlink"/>
    <w:basedOn w:val="DefaultParagraphFont"/>
    <w:unhideWhenUsed/>
    <w:rsid w:val="000B334D"/>
    <w:rPr>
      <w:b w:val="0"/>
      <w:bCs w:val="0"/>
      <w:color w:val="0033BB"/>
      <w:sz w:val="20"/>
      <w:szCs w:val="20"/>
      <w:u w:val="single"/>
    </w:rPr>
  </w:style>
  <w:style w:type="paragraph" w:styleId="BodyText">
    <w:name w:val="Body Text"/>
    <w:basedOn w:val="Normal"/>
    <w:link w:val="BodyTextChar"/>
    <w:uiPriority w:val="1"/>
    <w:qFormat/>
    <w:rsid w:val="00350C9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350C9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423490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F53B10"/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3B10"/>
    <w:rPr>
      <w:color w:val="414751" w:themeColor="text2" w:themeShade="BF"/>
      <w:sz w:val="24"/>
      <w:szCs w:val="24"/>
      <w:lang w:eastAsia="ja-JP" w:bidi="he-IL"/>
    </w:rPr>
  </w:style>
  <w:style w:type="paragraph" w:styleId="BodyText3">
    <w:name w:val="Body Text 3"/>
    <w:basedOn w:val="Normal"/>
    <w:link w:val="BodyText3Char"/>
    <w:uiPriority w:val="99"/>
    <w:unhideWhenUsed/>
    <w:rsid w:val="00F53B10"/>
    <w:pPr>
      <w:jc w:val="both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F53B10"/>
    <w:rPr>
      <w:rFonts w:ascii="Times New Roman" w:hAnsi="Times New Roman" w:cs="Times New Roman"/>
      <w:sz w:val="24"/>
      <w:szCs w:val="24"/>
      <w:lang w:eastAsia="ja-JP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6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mir%20Ali\Documents\Custom%20Office%20Templates\Lab_Manual_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1569805F654D2A95F8FDE758E6A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1E6E39-370A-4A76-8FF7-701D337FB077}"/>
      </w:docPartPr>
      <w:docPartBody>
        <w:p w:rsidR="00F86C1C" w:rsidRDefault="00656820">
          <w:pPr>
            <w:pStyle w:val="0C1569805F654D2A95F8FDE758E6AB27"/>
          </w:pPr>
          <w:r>
            <w:rPr>
              <w:rFonts w:asciiTheme="majorHAnsi" w:eastAsiaTheme="majorEastAsia" w:hAnsiTheme="majorHAnsi" w:cstheme="majorBidi"/>
              <w:caps/>
              <w:sz w:val="44"/>
              <w:szCs w:val="44"/>
            </w:rPr>
            <w:t>[Type the sender company name]</w:t>
          </w:r>
        </w:p>
      </w:docPartBody>
    </w:docPart>
    <w:docPart>
      <w:docPartPr>
        <w:name w:val="EECBB12380B94B3691B4E7B1AB60CD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0D99-EC40-43B2-B42A-8BE7C301FEC7}"/>
      </w:docPartPr>
      <w:docPartBody>
        <w:p w:rsidR="00F86C1C" w:rsidRDefault="00656820">
          <w:pPr>
            <w:pStyle w:val="EECBB12380B94B3691B4E7B1AB60CD47"/>
          </w:pPr>
          <w:r>
            <w:t>[Type the sender company address]</w:t>
          </w:r>
        </w:p>
      </w:docPartBody>
    </w:docPart>
    <w:docPart>
      <w:docPartPr>
        <w:name w:val="D761D269071D48B1843DBB0FFEFC3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78C74-CE2D-4FD0-8DE2-955DE74BD112}"/>
      </w:docPartPr>
      <w:docPartBody>
        <w:p w:rsidR="00F86C1C" w:rsidRDefault="00656820">
          <w:pPr>
            <w:pStyle w:val="D761D269071D48B1843DBB0FFEFC31BC"/>
          </w:pPr>
          <w:r>
            <w:t>[Type the sender phone number]</w:t>
          </w:r>
        </w:p>
      </w:docPartBody>
    </w:docPart>
    <w:docPart>
      <w:docPartPr>
        <w:name w:val="F796B1F2900C4E4F85E20BC9F100F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93493-9661-4D45-82A3-054292A5E6C7}"/>
      </w:docPartPr>
      <w:docPartBody>
        <w:p w:rsidR="00F86C1C" w:rsidRDefault="00656820">
          <w:pPr>
            <w:pStyle w:val="F796B1F2900C4E4F85E20BC9F100F9A6"/>
          </w:pPr>
          <w:r>
            <w:t>[Type the sender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20"/>
    <w:rsid w:val="00144663"/>
    <w:rsid w:val="00154D2C"/>
    <w:rsid w:val="001D320F"/>
    <w:rsid w:val="002711E2"/>
    <w:rsid w:val="002A59C5"/>
    <w:rsid w:val="003C059C"/>
    <w:rsid w:val="004416E6"/>
    <w:rsid w:val="004B6C83"/>
    <w:rsid w:val="00505ABC"/>
    <w:rsid w:val="00656820"/>
    <w:rsid w:val="006E2FD9"/>
    <w:rsid w:val="00701356"/>
    <w:rsid w:val="00800182"/>
    <w:rsid w:val="00861DEE"/>
    <w:rsid w:val="00862E07"/>
    <w:rsid w:val="00985224"/>
    <w:rsid w:val="009D6031"/>
    <w:rsid w:val="009E71E7"/>
    <w:rsid w:val="00A37E3A"/>
    <w:rsid w:val="00B12366"/>
    <w:rsid w:val="00BA1344"/>
    <w:rsid w:val="00C94FE2"/>
    <w:rsid w:val="00E368DA"/>
    <w:rsid w:val="00F1467D"/>
    <w:rsid w:val="00F655F9"/>
    <w:rsid w:val="00F8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569805F654D2A95F8FDE758E6AB27">
    <w:name w:val="0C1569805F654D2A95F8FDE758E6AB27"/>
  </w:style>
  <w:style w:type="paragraph" w:customStyle="1" w:styleId="EECBB12380B94B3691B4E7B1AB60CD47">
    <w:name w:val="EECBB12380B94B3691B4E7B1AB60CD47"/>
  </w:style>
  <w:style w:type="paragraph" w:customStyle="1" w:styleId="D761D269071D48B1843DBB0FFEFC31BC">
    <w:name w:val="D761D269071D48B1843DBB0FFEFC31BC"/>
  </w:style>
  <w:style w:type="paragraph" w:customStyle="1" w:styleId="F796B1F2900C4E4F85E20BC9F100F9A6">
    <w:name w:val="F796B1F2900C4E4F85E20BC9F100F9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LAB: 05</PublishDate>
  <Abstract/>
  <CompanyAddress>LABORATORY MANUAL</CompanyAddress>
  <CompanyPhone>Fall 2022</CompanyPhone>
  <CompanyFax/>
  <CompanyEmail>Instructor: Rukhsar ALI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A8467A-4E74-48CA-9024-84CBE63B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Lab_Manual_2</Template>
  <TotalTime>2091</TotalTime>
  <Pages>1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 2003 Comp Org &amp; Assembly Language Lab</Company>
  <LinksUpToDate>false</LinksUpToDate>
  <CharactersWithSpaces>9973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 Ali</dc:creator>
  <cp:lastModifiedBy>Mohammad Yehya Hayati</cp:lastModifiedBy>
  <cp:revision>71</cp:revision>
  <cp:lastPrinted>2021-09-23T09:26:00Z</cp:lastPrinted>
  <dcterms:created xsi:type="dcterms:W3CDTF">2021-08-31T06:34:00Z</dcterms:created>
  <dcterms:modified xsi:type="dcterms:W3CDTF">2022-09-20T05:34:00Z</dcterms:modified>
</cp:coreProperties>
</file>